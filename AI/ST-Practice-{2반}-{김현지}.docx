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CA908" w14:textId="0E0F0F17" w:rsidR="000835A7" w:rsidRPr="00F51354" w:rsidRDefault="000835A7" w:rsidP="00A77587">
      <w:pPr>
        <w:pStyle w:val="a8"/>
        <w:spacing w:after="0"/>
        <w:rPr>
          <w:rFonts w:ascii="Bookk Myungjo Light" w:eastAsia="Bookk Myungjo Light" w:hAnsi="Bookk Myungjo Light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 xml:space="preserve">날짜 : </w:t>
      </w:r>
      <w:r w:rsidR="00665554" w:rsidRPr="00F51354">
        <w:rPr>
          <w:rFonts w:ascii="Bookk Myungjo Light" w:eastAsia="Bookk Myungjo Light" w:hAnsi="Bookk Myungjo Light"/>
          <w:sz w:val="20"/>
          <w:szCs w:val="20"/>
          <w:lang w:eastAsia="ko-KR"/>
        </w:rPr>
        <w:t>2025</w:t>
      </w:r>
      <w:r w:rsidRPr="00F51354">
        <w:rPr>
          <w:rFonts w:ascii="Bookk Myungjo Light" w:eastAsia="Bookk Myungjo Light" w:hAnsi="Bookk Myungjo Light"/>
          <w:sz w:val="20"/>
          <w:szCs w:val="20"/>
          <w:lang w:eastAsia="ko-KR"/>
        </w:rPr>
        <w:t>-</w:t>
      </w:r>
      <w:r w:rsidR="00665554" w:rsidRPr="00F51354">
        <w:rPr>
          <w:rFonts w:ascii="Bookk Myungjo Light" w:eastAsia="Bookk Myungjo Light" w:hAnsi="Bookk Myungjo Light"/>
          <w:sz w:val="20"/>
          <w:szCs w:val="20"/>
          <w:lang w:eastAsia="ko-KR"/>
        </w:rPr>
        <w:t>08</w:t>
      </w:r>
      <w:r w:rsidRPr="00F51354">
        <w:rPr>
          <w:rFonts w:ascii="Bookk Myungjo Light" w:eastAsia="Bookk Myungjo Light" w:hAnsi="Bookk Myungjo Light"/>
          <w:sz w:val="20"/>
          <w:szCs w:val="20"/>
          <w:lang w:eastAsia="ko-KR"/>
        </w:rPr>
        <w:t>-</w:t>
      </w:r>
      <w:r w:rsidR="00665554" w:rsidRPr="00F51354">
        <w:rPr>
          <w:rFonts w:ascii="Bookk Myungjo Light" w:eastAsia="Bookk Myungjo Light" w:hAnsi="Bookk Myungjo Light"/>
          <w:sz w:val="20"/>
          <w:szCs w:val="20"/>
          <w:lang w:eastAsia="ko-KR"/>
        </w:rPr>
        <w:t>01</w:t>
      </w:r>
    </w:p>
    <w:p w14:paraId="1B58422A" w14:textId="09F1ABE9" w:rsidR="00A77587" w:rsidRPr="00F51354" w:rsidRDefault="00A77587" w:rsidP="00A77587">
      <w:pPr>
        <w:pStyle w:val="a8"/>
        <w:spacing w:after="0"/>
        <w:rPr>
          <w:rFonts w:ascii="Bookk Myungjo Light" w:eastAsia="Bookk Myungjo Light" w:hAnsi="Bookk Myungjo Light" w:hint="eastAsia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 xml:space="preserve">이름 : </w:t>
      </w:r>
      <w:r w:rsidR="00665554"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김현지</w:t>
      </w:r>
    </w:p>
    <w:p w14:paraId="03704DAD" w14:textId="38CADBD6" w:rsidR="00A77587" w:rsidRPr="00F51354" w:rsidRDefault="00A77587" w:rsidP="00A77587">
      <w:pPr>
        <w:spacing w:after="0"/>
        <w:ind w:left="0"/>
        <w:rPr>
          <w:rFonts w:ascii="Bookk Myungjo Light" w:eastAsia="Bookk Myungjo Light" w:hAnsi="Bookk Myungjo Light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/>
          <w:sz w:val="20"/>
          <w:szCs w:val="20"/>
          <w:lang w:eastAsia="ko-KR"/>
        </w:rPr>
        <w:t>LLM :</w:t>
      </w:r>
      <w:r w:rsidR="00F51354">
        <w:rPr>
          <w:rFonts w:ascii="Bookk Myungjo Light" w:eastAsia="Bookk Myungjo Light" w:hAnsi="Bookk Myungjo Light"/>
          <w:sz w:val="20"/>
          <w:szCs w:val="20"/>
          <w:lang w:eastAsia="ko-KR"/>
        </w:rPr>
        <w:t xml:space="preserve"> GPT4 based </w:t>
      </w:r>
      <w:r w:rsidR="00665554" w:rsidRPr="00F51354">
        <w:rPr>
          <w:rFonts w:ascii="Bookk Myungjo Light" w:eastAsia="Bookk Myungjo Light" w:hAnsi="Bookk Myungjo Light"/>
          <w:sz w:val="20"/>
          <w:szCs w:val="20"/>
          <w:lang w:eastAsia="ko-KR"/>
        </w:rPr>
        <w:t>perpl</w:t>
      </w:r>
      <w:r w:rsidR="009D0185" w:rsidRPr="00F51354">
        <w:rPr>
          <w:rFonts w:ascii="Bookk Myungjo Light" w:eastAsia="Bookk Myungjo Light" w:hAnsi="Bookk Myungjo Light"/>
          <w:sz w:val="20"/>
          <w:szCs w:val="20"/>
          <w:lang w:eastAsia="ko-KR"/>
        </w:rPr>
        <w:t>exity pro</w:t>
      </w:r>
    </w:p>
    <w:p w14:paraId="0735E354" w14:textId="08C8339A" w:rsidR="00A77587" w:rsidRPr="00F51354" w:rsidRDefault="00A77587" w:rsidP="00A77587">
      <w:pPr>
        <w:rPr>
          <w:rFonts w:ascii="Bookk Myungjo Light" w:eastAsia="Bookk Myungjo Light" w:hAnsi="Bookk Myungjo Light"/>
          <w:lang w:eastAsia="ko-KR"/>
        </w:rPr>
      </w:pPr>
      <w:r w:rsidRPr="00F51354">
        <w:rPr>
          <w:rFonts w:ascii="Bookk Myungjo Light" w:eastAsia="Bookk Myungjo Light" w:hAnsi="Bookk Myungjo Light"/>
          <w:lang w:eastAsia="ko-KR"/>
        </w:rPr>
        <w:t xml:space="preserve"> </w:t>
      </w:r>
    </w:p>
    <w:p w14:paraId="232F6FE2" w14:textId="1358C31C" w:rsidR="00C27254" w:rsidRPr="00F51354" w:rsidRDefault="00DF1157">
      <w:pPr>
        <w:pStyle w:val="a6"/>
        <w:rPr>
          <w:rFonts w:ascii="Bookk Myungjo Light" w:eastAsia="Bookk Myungjo Light" w:hAnsi="Bookk Myungjo Light"/>
        </w:rPr>
      </w:pPr>
      <w:r w:rsidRPr="00F51354">
        <w:rPr>
          <w:rFonts w:ascii="Bookk Myungjo Light" w:eastAsia="Bookk Myungjo Light" w:hAnsi="Bookk Myungjo Light"/>
          <w:lang w:eastAsia="ko-KR"/>
        </w:rPr>
        <w:t>Practice of EDA</w:t>
      </w:r>
    </w:p>
    <w:p w14:paraId="5CECBA9B" w14:textId="72D83474" w:rsidR="00C27254" w:rsidRPr="00F51354" w:rsidRDefault="00DF1157" w:rsidP="00E71F2E">
      <w:pPr>
        <w:pStyle w:val="1"/>
        <w:rPr>
          <w:rFonts w:ascii="Bookk Myungjo Light" w:eastAsia="Bookk Myungjo Light" w:hAnsi="Bookk Myungjo Light"/>
          <w:lang w:eastAsia="ko-KR"/>
        </w:rPr>
      </w:pPr>
      <w:r w:rsidRPr="00F51354">
        <w:rPr>
          <w:rFonts w:ascii="Bookk Myungjo Light" w:eastAsia="Bookk Myungjo Light" w:hAnsi="Bookk Myungjo Light" w:hint="eastAsia"/>
          <w:lang w:eastAsia="ko-KR"/>
        </w:rPr>
        <w:t xml:space="preserve">단백질 발현 차이 분석 </w:t>
      </w:r>
      <w:r w:rsidRPr="00F51354">
        <w:rPr>
          <w:rFonts w:ascii="Bookk Myungjo Light" w:eastAsia="Bookk Myungjo Light" w:hAnsi="Bookk Myungjo Light"/>
          <w:lang w:eastAsia="ko-KR"/>
        </w:rPr>
        <w:t>–</w:t>
      </w:r>
      <w:r w:rsidRPr="00F51354">
        <w:rPr>
          <w:rFonts w:ascii="Bookk Myungjo Light" w:eastAsia="Bookk Myungjo Light" w:hAnsi="Bookk Myungjo Light" w:hint="eastAsia"/>
          <w:lang w:eastAsia="ko-KR"/>
        </w:rPr>
        <w:t xml:space="preserve"> 해석 </w:t>
      </w:r>
      <w:r w:rsidR="00C36563" w:rsidRPr="00F51354">
        <w:rPr>
          <w:rFonts w:ascii="Bookk Myungjo Light" w:eastAsia="Bookk Myungjo Light" w:hAnsi="Bookk Myungjo Light"/>
          <w:sz w:val="20"/>
          <w:szCs w:val="20"/>
          <w:lang w:eastAsia="ko-KR"/>
        </w:rPr>
        <w:br/>
      </w:r>
      <w:r w:rsidR="00C36563"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각각의 그래프를 해석하고, 질환별 발현 차이를 보이는 단백질이 무엇인지 정리합니다.</w:t>
      </w:r>
    </w:p>
    <w:p w14:paraId="7BB10A1C" w14:textId="3E56F5FA" w:rsidR="00E265EA" w:rsidRPr="00F51354" w:rsidRDefault="00DF1157" w:rsidP="00114E5E">
      <w:pPr>
        <w:pStyle w:val="2"/>
        <w:numPr>
          <w:ilvl w:val="0"/>
          <w:numId w:val="0"/>
        </w:numPr>
        <w:ind w:left="720" w:hanging="360"/>
        <w:rPr>
          <w:rFonts w:ascii="Bookk Myungjo Light" w:eastAsia="Bookk Myungjo Light" w:hAnsi="Bookk Myungjo Light"/>
          <w:lang w:eastAsia="ko-KR"/>
        </w:rPr>
      </w:pPr>
      <w:r w:rsidRPr="00F51354">
        <w:rPr>
          <w:rFonts w:ascii="Bookk Myungjo Light" w:eastAsia="Bookk Myungjo Light" w:hAnsi="Bookk Myungjo Light"/>
        </w:rPr>
        <w:t>(</w:t>
      </w:r>
      <w:proofErr w:type="spellStart"/>
      <w:r w:rsidR="00E71F2E" w:rsidRPr="00F51354">
        <w:rPr>
          <w:rFonts w:ascii="Bookk Myungjo Light" w:eastAsia="Bookk Myungjo Light" w:hAnsi="Bookk Myungjo Light"/>
          <w:lang w:eastAsia="ko-KR"/>
        </w:rPr>
        <w:t>a~d</w:t>
      </w:r>
      <w:proofErr w:type="spellEnd"/>
      <w:r w:rsidRPr="00F51354">
        <w:rPr>
          <w:rFonts w:ascii="Bookk Myungjo Light" w:eastAsia="Bookk Myungjo Light" w:hAnsi="Bookk Myungjo Light"/>
          <w:lang w:eastAsia="ko-KR"/>
        </w:rPr>
        <w:t xml:space="preserve">) </w:t>
      </w:r>
      <w:r w:rsidRPr="00F51354">
        <w:rPr>
          <w:rFonts w:ascii="Bookk Myungjo Light" w:eastAsia="Bookk Myungjo Light" w:hAnsi="Bookk Myungjo Light" w:hint="eastAsia"/>
          <w:lang w:eastAsia="ko-KR"/>
        </w:rPr>
        <w:t xml:space="preserve">질환별 단백질 발현 차이 </w:t>
      </w:r>
    </w:p>
    <w:p w14:paraId="54CB0785" w14:textId="2BE6BAEC" w:rsidR="008D78BD" w:rsidRPr="00F51354" w:rsidRDefault="008D78BD" w:rsidP="008D78BD">
      <w:pPr>
        <w:rPr>
          <w:rFonts w:ascii="Bookk Myungjo Light" w:eastAsia="Bookk Myungjo Light" w:hAnsi="Bookk Myungjo Light"/>
          <w:sz w:val="20"/>
          <w:szCs w:val="20"/>
          <w:lang w:eastAsia="ko-KR"/>
        </w:rPr>
      </w:pPr>
      <w:bookmarkStart w:id="0" w:name="OLE_LINK1"/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NUMBER OF SITES 의 해석 : 여러 기관에서 다수 발견됐다면 재현성이 높은 바이오 마커임.</w:t>
      </w:r>
    </w:p>
    <w:p w14:paraId="31DC88D7" w14:textId="118B9352" w:rsidR="00C36563" w:rsidRPr="00F51354" w:rsidRDefault="00C36563" w:rsidP="00C36563">
      <w:pPr>
        <w:pStyle w:val="af1"/>
        <w:numPr>
          <w:ilvl w:val="0"/>
          <w:numId w:val="9"/>
        </w:numPr>
        <w:rPr>
          <w:rFonts w:ascii="Bookk Myungjo Light" w:eastAsia="Bookk Myungjo Light" w:hAnsi="Bookk Myungjo Light"/>
          <w:color w:val="000000" w:themeColor="text1"/>
          <w:sz w:val="20"/>
          <w:szCs w:val="20"/>
        </w:rPr>
      </w:pP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좌측 상단의 </w:t>
      </w:r>
      <w:proofErr w:type="spellStart"/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극값에</w:t>
      </w:r>
      <w:proofErr w:type="spellEnd"/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 가까운 점들은 높은 유의성과 큰 감소 효과를 의미.</w:t>
      </w:r>
    </w:p>
    <w:p w14:paraId="3416E374" w14:textId="549E8125" w:rsidR="008D78BD" w:rsidRPr="00F51354" w:rsidRDefault="00C36563" w:rsidP="00C36563">
      <w:pPr>
        <w:pStyle w:val="af1"/>
        <w:numPr>
          <w:ilvl w:val="0"/>
          <w:numId w:val="2"/>
        </w:numPr>
        <w:rPr>
          <w:rFonts w:ascii="Bookk Myungjo Light" w:eastAsia="Bookk Myungjo Light" w:hAnsi="Bookk Myungjo Light"/>
          <w:color w:val="000000" w:themeColor="text1"/>
          <w:lang w:eastAsia="ko-KR"/>
        </w:rPr>
      </w:pP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우측 상단의 </w:t>
      </w:r>
      <w:proofErr w:type="spellStart"/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극값에</w:t>
      </w:r>
      <w:proofErr w:type="spellEnd"/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 가까운 점들은 높은 유의성과 큰 증가 효과를 </w:t>
      </w: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의미.</w:t>
      </w:r>
    </w:p>
    <w:p w14:paraId="63EFADBC" w14:textId="77777777" w:rsidR="00C36563" w:rsidRPr="00F51354" w:rsidRDefault="00C36563" w:rsidP="00C36563">
      <w:pPr>
        <w:rPr>
          <w:rFonts w:ascii="Bookk Myungjo Light" w:eastAsia="Bookk Myungjo Light" w:hAnsi="Bookk Myungjo Light" w:hint="eastAsia"/>
          <w:color w:val="000000" w:themeColor="text1"/>
          <w:lang w:eastAsia="ko-KR"/>
        </w:rPr>
      </w:pPr>
    </w:p>
    <w:p w14:paraId="572ECA86" w14:textId="77777777" w:rsidR="008D78BD" w:rsidRPr="00F51354" w:rsidRDefault="007D60D3" w:rsidP="008D78BD">
      <w:pPr>
        <w:pStyle w:val="af1"/>
        <w:numPr>
          <w:ilvl w:val="0"/>
          <w:numId w:val="2"/>
        </w:numPr>
        <w:rPr>
          <w:rFonts w:ascii="Bookk Myungjo Light" w:eastAsia="Bookk Myungjo Light" w:hAnsi="Bookk Myungjo Light"/>
          <w:b/>
          <w:bCs/>
          <w:color w:val="000000" w:themeColor="text1"/>
          <w:sz w:val="20"/>
          <w:szCs w:val="20"/>
        </w:rPr>
      </w:pPr>
      <w:r w:rsidRPr="00F51354">
        <w:rPr>
          <w:rFonts w:ascii="Bookk Myungjo Light" w:eastAsia="Bookk Myungjo Light" w:hAnsi="Bookk Myungjo Light"/>
          <w:b/>
          <w:bCs/>
          <w:color w:val="000000" w:themeColor="text1"/>
          <w:lang w:eastAsia="ko-KR"/>
        </w:rPr>
        <w:t>(a) AD</w:t>
      </w:r>
      <w:r w:rsidR="00104D6A" w:rsidRPr="00F51354">
        <w:rPr>
          <w:rFonts w:ascii="Bookk Myungjo Light" w:eastAsia="Bookk Myungjo Light" w:hAnsi="Bookk Myungjo Light" w:hint="eastAsia"/>
          <w:b/>
          <w:bCs/>
          <w:color w:val="000000" w:themeColor="text1"/>
          <w:lang w:eastAsia="ko-KR"/>
        </w:rPr>
        <w:t>, 알츠하이머</w:t>
      </w:r>
    </w:p>
    <w:p w14:paraId="5C185735" w14:textId="2338F137" w:rsidR="00C36563" w:rsidRPr="00F51354" w:rsidRDefault="00C36563" w:rsidP="00C36563">
      <w:pPr>
        <w:pStyle w:val="af1"/>
        <w:numPr>
          <w:ilvl w:val="1"/>
          <w:numId w:val="2"/>
        </w:numPr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발현이 </w:t>
      </w:r>
      <w:r w:rsidR="007E62D4"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감소하는 단백질 </w:t>
      </w: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: </w:t>
      </w:r>
      <w:r w:rsidR="007E62D4" w:rsidRPr="00F51354"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  <w:t>VAT1, GPD1</w:t>
      </w:r>
      <w:r w:rsidR="008D78BD"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, ARPC2, PA2G4</w:t>
      </w:r>
      <w:r w:rsidR="00114E5E" w:rsidRPr="00F51354"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  <w:t xml:space="preserve"> etc.</w:t>
      </w:r>
    </w:p>
    <w:p w14:paraId="219DF0C1" w14:textId="15DC1AC9" w:rsidR="00114E5E" w:rsidRPr="00F51354" w:rsidRDefault="00C36563" w:rsidP="00114E5E">
      <w:pPr>
        <w:pStyle w:val="af1"/>
        <w:numPr>
          <w:ilvl w:val="1"/>
          <w:numId w:val="2"/>
        </w:numPr>
        <w:rPr>
          <w:rFonts w:ascii="Bookk Myungjo Light" w:eastAsia="Bookk Myungjo Light" w:hAnsi="Bookk Myungjo Light" w:hint="eastAsia"/>
          <w:color w:val="000000" w:themeColor="text1"/>
          <w:sz w:val="20"/>
          <w:szCs w:val="20"/>
        </w:rPr>
      </w:pP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발현이</w:t>
      </w: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 증가하</w:t>
      </w: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는 단백질</w:t>
      </w: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 :</w:t>
      </w:r>
      <w:r w:rsidR="008D78BD"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 </w:t>
      </w:r>
      <w:r w:rsidR="008D78BD" w:rsidRPr="00F51354"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  <w:t>APHE</w:t>
      </w:r>
      <w:r w:rsidR="00114E5E"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,</w:t>
      </w:r>
      <w:r w:rsidR="008D78BD" w:rsidRPr="00F51354"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  <w:t xml:space="preserve"> SPC25, APOB, GDF2, LRRN1</w:t>
      </w:r>
      <w:r w:rsidR="008D78BD"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.</w:t>
      </w:r>
    </w:p>
    <w:p w14:paraId="4329E804" w14:textId="78202462" w:rsidR="00114E5E" w:rsidRPr="00F51354" w:rsidRDefault="00114E5E" w:rsidP="00114E5E">
      <w:pPr>
        <w:pStyle w:val="af1"/>
        <w:numPr>
          <w:ilvl w:val="1"/>
          <w:numId w:val="2"/>
        </w:numPr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발현이 증가하는 단백질 중, 특히 </w:t>
      </w: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ACHE는</w:t>
      </w: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 확실한 </w:t>
      </w:r>
      <w:proofErr w:type="spellStart"/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극값이며</w:t>
      </w:r>
      <w:proofErr w:type="spellEnd"/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, </w:t>
      </w: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많은</w:t>
      </w: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 연구기관에서 발견되어 재현성이 높은 </w:t>
      </w:r>
      <w:proofErr w:type="spellStart"/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바이오마커로</w:t>
      </w:r>
      <w:proofErr w:type="spellEnd"/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 보임.</w:t>
      </w:r>
    </w:p>
    <w:p w14:paraId="77AF7810" w14:textId="77777777" w:rsidR="00114E5E" w:rsidRPr="00F51354" w:rsidRDefault="00114E5E" w:rsidP="008D78BD">
      <w:pPr>
        <w:pStyle w:val="af1"/>
        <w:numPr>
          <w:ilvl w:val="1"/>
          <w:numId w:val="2"/>
        </w:numPr>
        <w:rPr>
          <w:rFonts w:ascii="Bookk Myungjo Light" w:eastAsia="Bookk Myungjo Light" w:hAnsi="Bookk Myungjo Light" w:hint="eastAsia"/>
          <w:color w:val="000000" w:themeColor="text1"/>
          <w:sz w:val="20"/>
          <w:szCs w:val="20"/>
        </w:rPr>
      </w:pPr>
    </w:p>
    <w:p w14:paraId="3827843A" w14:textId="052704DD" w:rsidR="00C36563" w:rsidRPr="00F51354" w:rsidRDefault="007D60D3" w:rsidP="00C36563">
      <w:pPr>
        <w:pStyle w:val="af1"/>
        <w:numPr>
          <w:ilvl w:val="0"/>
          <w:numId w:val="2"/>
        </w:numPr>
        <w:ind w:left="720"/>
        <w:rPr>
          <w:rFonts w:ascii="Bookk Myungjo Light" w:eastAsia="Bookk Myungjo Light" w:hAnsi="Bookk Myungjo Light" w:hint="eastAsia"/>
          <w:b/>
          <w:bCs/>
          <w:color w:val="000000" w:themeColor="text1"/>
        </w:rPr>
      </w:pPr>
      <w:r w:rsidRPr="00F51354">
        <w:rPr>
          <w:rFonts w:ascii="Bookk Myungjo Light" w:eastAsia="Bookk Myungjo Light" w:hAnsi="Bookk Myungjo Light"/>
          <w:b/>
          <w:bCs/>
          <w:color w:val="000000" w:themeColor="text1"/>
          <w:lang w:eastAsia="ko-KR"/>
        </w:rPr>
        <w:t>(b) PD</w:t>
      </w:r>
      <w:r w:rsidR="00104D6A" w:rsidRPr="00F51354">
        <w:rPr>
          <w:rFonts w:ascii="Bookk Myungjo Light" w:eastAsia="Bookk Myungjo Light" w:hAnsi="Bookk Myungjo Light" w:hint="eastAsia"/>
          <w:b/>
          <w:bCs/>
          <w:color w:val="000000" w:themeColor="text1"/>
          <w:lang w:eastAsia="ko-KR"/>
        </w:rPr>
        <w:t xml:space="preserve">, </w:t>
      </w:r>
      <w:proofErr w:type="spellStart"/>
      <w:r w:rsidR="00104D6A" w:rsidRPr="00F51354">
        <w:rPr>
          <w:rFonts w:ascii="Bookk Myungjo Light" w:eastAsia="Bookk Myungjo Light" w:hAnsi="Bookk Myungjo Light" w:hint="eastAsia"/>
          <w:b/>
          <w:bCs/>
          <w:color w:val="000000" w:themeColor="text1"/>
          <w:lang w:eastAsia="ko-KR"/>
        </w:rPr>
        <w:t>파킨스</w:t>
      </w:r>
      <w:proofErr w:type="spellEnd"/>
    </w:p>
    <w:p w14:paraId="03D34527" w14:textId="7A0DA74C" w:rsidR="00C36563" w:rsidRPr="00F51354" w:rsidRDefault="00C36563" w:rsidP="00114E5E">
      <w:pPr>
        <w:pStyle w:val="af1"/>
        <w:numPr>
          <w:ilvl w:val="1"/>
          <w:numId w:val="2"/>
        </w:numPr>
        <w:rPr>
          <w:rFonts w:ascii="Bookk Myungjo Light" w:eastAsia="Bookk Myungjo Light" w:hAnsi="Bookk Myungjo Light"/>
          <w:color w:val="000000" w:themeColor="text1"/>
          <w:sz w:val="20"/>
          <w:szCs w:val="20"/>
        </w:rPr>
      </w:pP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발현이 감소하는 단백질 : </w:t>
      </w:r>
      <w:r w:rsidRPr="00F51354"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  <w:t xml:space="preserve">PRSS8, BAGE3, NPS, PRL, HEXB </w:t>
      </w:r>
      <w:r w:rsidR="00114E5E" w:rsidRPr="00F51354"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  <w:t>etc.</w:t>
      </w:r>
      <w:r w:rsidRPr="00F51354"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  <w:br/>
      </w: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위 현상이 나타나는 연구기관이 </w:t>
      </w:r>
      <w:r w:rsidR="00114E5E"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전부 </w:t>
      </w: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2개여서</w:t>
      </w:r>
      <w:r w:rsidR="00114E5E"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 </w:t>
      </w:r>
      <w:r w:rsidR="00114E5E"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특정 </w:t>
      </w:r>
      <w:r w:rsidR="00114E5E" w:rsidRPr="00F51354"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  <w:t>site</w:t>
      </w:r>
      <w:r w:rsidR="00114E5E"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에서 나타난 결과로 대규모 재현성은 확신할 수 없</w:t>
      </w:r>
      <w:r w:rsidR="00114E5E"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으나,</w:t>
      </w: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 유망한 후보 단백질로 보임.</w:t>
      </w:r>
    </w:p>
    <w:p w14:paraId="3112FFA6" w14:textId="1E456768" w:rsidR="00C36563" w:rsidRPr="00F51354" w:rsidRDefault="00C36563" w:rsidP="00C36563">
      <w:pPr>
        <w:pStyle w:val="af1"/>
        <w:numPr>
          <w:ilvl w:val="1"/>
          <w:numId w:val="2"/>
        </w:numPr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발현이 증가하는 단백질 : SUMF1, PSMC5, DDX1 , VSIR, PRR15</w:t>
      </w:r>
    </w:p>
    <w:p w14:paraId="165A451A" w14:textId="1E4E223D" w:rsidR="00C36563" w:rsidRPr="00F51354" w:rsidRDefault="00C36563" w:rsidP="00C36563">
      <w:pPr>
        <w:pStyle w:val="af1"/>
        <w:numPr>
          <w:ilvl w:val="1"/>
          <w:numId w:val="2"/>
        </w:numPr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발현이 증가하는 단백질 중, </w:t>
      </w: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특히</w:t>
      </w: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 SUMF1은 확실한 </w:t>
      </w:r>
      <w:proofErr w:type="spellStart"/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극값이며</w:t>
      </w:r>
      <w:proofErr w:type="spellEnd"/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, 4-5개의 연구기관에서 발견되어 재현성이 높은 </w:t>
      </w:r>
      <w:proofErr w:type="spellStart"/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바이오마커로</w:t>
      </w:r>
      <w:proofErr w:type="spellEnd"/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 보임.</w:t>
      </w:r>
    </w:p>
    <w:p w14:paraId="5A3A179B" w14:textId="2F8B3EE3" w:rsidR="00114E5E" w:rsidRPr="00F51354" w:rsidRDefault="007D60D3" w:rsidP="00114E5E">
      <w:pPr>
        <w:pStyle w:val="af1"/>
        <w:numPr>
          <w:ilvl w:val="0"/>
          <w:numId w:val="2"/>
        </w:numPr>
        <w:rPr>
          <w:rFonts w:ascii="Bookk Myungjo Light" w:eastAsia="Bookk Myungjo Light" w:hAnsi="Bookk Myungjo Light"/>
          <w:b/>
          <w:bCs/>
          <w:color w:val="000000" w:themeColor="text1"/>
        </w:rPr>
      </w:pPr>
      <w:r w:rsidRPr="00F51354">
        <w:rPr>
          <w:rFonts w:ascii="Bookk Myungjo Light" w:eastAsia="Bookk Myungjo Light" w:hAnsi="Bookk Myungjo Light"/>
          <w:b/>
          <w:bCs/>
          <w:color w:val="000000" w:themeColor="text1"/>
          <w:lang w:eastAsia="ko-KR"/>
        </w:rPr>
        <w:t>(c) FTD</w:t>
      </w:r>
      <w:r w:rsidR="00104D6A" w:rsidRPr="00F51354">
        <w:rPr>
          <w:rFonts w:ascii="Bookk Myungjo Light" w:eastAsia="Bookk Myungjo Light" w:hAnsi="Bookk Myungjo Light" w:hint="eastAsia"/>
          <w:b/>
          <w:bCs/>
          <w:color w:val="000000" w:themeColor="text1"/>
          <w:lang w:eastAsia="ko-KR"/>
        </w:rPr>
        <w:t xml:space="preserve">, 치매 </w:t>
      </w:r>
      <w:bookmarkStart w:id="1" w:name="OLE_LINK4"/>
    </w:p>
    <w:p w14:paraId="49D7FACF" w14:textId="1A343981" w:rsidR="00114E5E" w:rsidRPr="00F51354" w:rsidRDefault="00114E5E" w:rsidP="00114E5E">
      <w:pPr>
        <w:pStyle w:val="af1"/>
        <w:numPr>
          <w:ilvl w:val="1"/>
          <w:numId w:val="2"/>
        </w:numPr>
        <w:rPr>
          <w:rFonts w:ascii="Bookk Myungjo Light" w:eastAsia="Bookk Myungjo Light" w:hAnsi="Bookk Myungjo Light" w:hint="eastAsia"/>
          <w:b/>
          <w:bCs/>
          <w:color w:val="000000" w:themeColor="text1"/>
          <w:sz w:val="20"/>
          <w:szCs w:val="20"/>
        </w:rPr>
      </w:pPr>
      <w:r w:rsidRPr="00F51354">
        <w:rPr>
          <w:rFonts w:ascii="Bookk Myungjo Light" w:eastAsia="Bookk Myungjo Light" w:hAnsi="Bookk Myungjo Light" w:hint="eastAsia"/>
          <w:b/>
          <w:bCs/>
          <w:color w:val="000000" w:themeColor="text1"/>
          <w:sz w:val="20"/>
          <w:szCs w:val="20"/>
          <w:lang w:eastAsia="ko-KR"/>
        </w:rPr>
        <w:t xml:space="preserve">특정 </w:t>
      </w:r>
      <w:r w:rsidRPr="00F51354">
        <w:rPr>
          <w:rFonts w:ascii="Bookk Myungjo Light" w:eastAsia="Bookk Myungjo Light" w:hAnsi="Bookk Myungjo Light"/>
          <w:b/>
          <w:bCs/>
          <w:color w:val="000000" w:themeColor="text1"/>
          <w:sz w:val="20"/>
          <w:szCs w:val="20"/>
          <w:lang w:eastAsia="ko-KR"/>
        </w:rPr>
        <w:t>site</w:t>
      </w:r>
      <w:r w:rsidRPr="00F51354">
        <w:rPr>
          <w:rFonts w:ascii="Bookk Myungjo Light" w:eastAsia="Bookk Myungjo Light" w:hAnsi="Bookk Myungjo Light" w:hint="eastAsia"/>
          <w:b/>
          <w:bCs/>
          <w:color w:val="000000" w:themeColor="text1"/>
          <w:sz w:val="20"/>
          <w:szCs w:val="20"/>
          <w:lang w:eastAsia="ko-KR"/>
        </w:rPr>
        <w:t>에서 나타난 결과로 대규모 재현성은 확신할 수 없음.</w:t>
      </w:r>
    </w:p>
    <w:p w14:paraId="01A86C87" w14:textId="355185D0" w:rsidR="00114E5E" w:rsidRPr="00F51354" w:rsidRDefault="00114E5E" w:rsidP="00114E5E">
      <w:pPr>
        <w:pStyle w:val="af1"/>
        <w:numPr>
          <w:ilvl w:val="1"/>
          <w:numId w:val="2"/>
        </w:numPr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발현이 감소하는 단백질 : </w:t>
      </w:r>
      <w:r w:rsidRPr="00F51354"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  <w:t>NPTXR</w:t>
      </w:r>
      <w:r w:rsidRPr="00F51354"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  <w:t xml:space="preserve">, </w:t>
      </w:r>
      <w:r w:rsidRPr="00F51354"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  <w:t>APLP1</w:t>
      </w:r>
      <w:r w:rsidRPr="00F51354"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  <w:t xml:space="preserve">, </w:t>
      </w:r>
      <w:r w:rsidRPr="00F51354"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  <w:t>HS6ST3</w:t>
      </w:r>
      <w:r w:rsidRPr="00F51354"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  <w:t xml:space="preserve">, </w:t>
      </w:r>
      <w:r w:rsidRPr="00F51354"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  <w:t>C1QL3</w:t>
      </w:r>
      <w:r w:rsidRPr="00F51354"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  <w:t xml:space="preserve">, </w:t>
      </w:r>
      <w:r w:rsidRPr="00F51354"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  <w:t>SEZ6L,NPTXR etc.</w:t>
      </w:r>
      <w:r w:rsidRPr="00F51354"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  <w:t xml:space="preserve"> </w:t>
      </w:r>
    </w:p>
    <w:p w14:paraId="5B122F69" w14:textId="3A8812A6" w:rsidR="00114E5E" w:rsidRPr="00F51354" w:rsidRDefault="00114E5E" w:rsidP="00114E5E">
      <w:pPr>
        <w:pStyle w:val="af1"/>
        <w:numPr>
          <w:ilvl w:val="1"/>
          <w:numId w:val="2"/>
        </w:numPr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발현이 </w:t>
      </w: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감소하</w:t>
      </w: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는 단백질 중, 특히 </w:t>
      </w:r>
      <w:r w:rsidRPr="00F51354"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  <w:t>NPTXR</w:t>
      </w: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은 확실한 </w:t>
      </w:r>
      <w:proofErr w:type="spellStart"/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극값이며</w:t>
      </w:r>
      <w:proofErr w:type="spellEnd"/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,</w:t>
      </w:r>
      <w:r w:rsidRPr="00F51354"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  <w:t xml:space="preserve"> APLP1</w:t>
      </w: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도 가까움. </w:t>
      </w:r>
      <w:r w:rsidRPr="00F51354"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  <w:br/>
      </w: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위 현상이 나타나는 연구기관이 전부 2개여서 유망한 후보 단백질로 보임.</w:t>
      </w:r>
    </w:p>
    <w:p w14:paraId="3C3C8DD1" w14:textId="2A54383F" w:rsidR="009D0185" w:rsidRPr="00F51354" w:rsidRDefault="00114E5E" w:rsidP="009D0185">
      <w:pPr>
        <w:pStyle w:val="af1"/>
        <w:numPr>
          <w:ilvl w:val="1"/>
          <w:numId w:val="2"/>
        </w:numPr>
        <w:rPr>
          <w:rFonts w:ascii="Bookk Myungjo Light" w:eastAsia="Bookk Myungjo Light" w:hAnsi="Bookk Myungjo Light"/>
          <w:color w:val="000000" w:themeColor="text1"/>
        </w:rPr>
      </w:pP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발현이 증가하는 단백질 : </w:t>
      </w:r>
      <w:r w:rsidRPr="00F51354"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  <w:t>STC1, CDSN, PI3, COL6A3, COL28A</w:t>
      </w:r>
      <w:r w:rsidR="009D0185"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1</w:t>
      </w:r>
    </w:p>
    <w:p w14:paraId="473541EE" w14:textId="0716AFF9" w:rsidR="00114E5E" w:rsidRPr="00F51354" w:rsidRDefault="009D0185" w:rsidP="009D0185">
      <w:pPr>
        <w:pStyle w:val="af1"/>
        <w:numPr>
          <w:ilvl w:val="1"/>
          <w:numId w:val="2"/>
        </w:numPr>
        <w:rPr>
          <w:rFonts w:ascii="Bookk Myungjo Light" w:eastAsia="Bookk Myungjo Light" w:hAnsi="Bookk Myungjo Light" w:hint="eastAsia"/>
          <w:color w:val="000000" w:themeColor="text1"/>
          <w:sz w:val="20"/>
          <w:szCs w:val="20"/>
        </w:rPr>
      </w:pP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발현이 증가하는 단백질은 </w:t>
      </w:r>
      <w:r w:rsidRPr="00F51354"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  <w:t>y</w:t>
      </w: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값이 특별하게 높다고 판단하기 어려워 우연일 가능성도 배제할 수 없음.</w:t>
      </w:r>
    </w:p>
    <w:bookmarkEnd w:id="1"/>
    <w:p w14:paraId="1149DEB5" w14:textId="581FE61C" w:rsidR="007D60D3" w:rsidRPr="00F51354" w:rsidRDefault="007D60D3" w:rsidP="007D60D3">
      <w:pPr>
        <w:pStyle w:val="af1"/>
        <w:numPr>
          <w:ilvl w:val="0"/>
          <w:numId w:val="2"/>
        </w:numPr>
        <w:rPr>
          <w:rFonts w:ascii="Bookk Myungjo Light" w:eastAsia="Bookk Myungjo Light" w:hAnsi="Bookk Myungjo Light"/>
          <w:color w:val="000000" w:themeColor="text1"/>
          <w:sz w:val="20"/>
          <w:szCs w:val="20"/>
        </w:rPr>
      </w:pPr>
      <w:r w:rsidRPr="00F51354"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  <w:t>(d) ALS</w:t>
      </w:r>
      <w:r w:rsidR="00104D6A"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, </w:t>
      </w:r>
      <w:proofErr w:type="spellStart"/>
      <w:r w:rsidR="00104D6A"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루게릭</w:t>
      </w:r>
      <w:proofErr w:type="spellEnd"/>
    </w:p>
    <w:p w14:paraId="29CE29F5" w14:textId="5D9DC339" w:rsidR="00104D6A" w:rsidRPr="00F51354" w:rsidRDefault="009D0185" w:rsidP="009D0185">
      <w:pPr>
        <w:pStyle w:val="af1"/>
        <w:numPr>
          <w:ilvl w:val="1"/>
          <w:numId w:val="2"/>
        </w:numPr>
        <w:rPr>
          <w:rFonts w:ascii="Bookk Myungjo Light" w:eastAsia="Bookk Myungjo Light" w:hAnsi="Bookk Myungjo Light"/>
          <w:color w:val="000000" w:themeColor="text1"/>
          <w:sz w:val="20"/>
          <w:szCs w:val="20"/>
        </w:rPr>
      </w:pP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</w:rPr>
        <w:t>발현이 감소하는 단백질</w:t>
      </w: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: </w:t>
      </w: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</w:rPr>
        <w:t xml:space="preserve">ART3, ANTXR2, RGMA, CRTAC1 </w:t>
      </w:r>
      <w:r w:rsidRPr="00F51354"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  <w:t>etc.</w:t>
      </w:r>
    </w:p>
    <w:p w14:paraId="6A880BD2" w14:textId="331319B1" w:rsidR="009D0185" w:rsidRPr="00F51354" w:rsidRDefault="009D0185" w:rsidP="009D0185">
      <w:pPr>
        <w:pStyle w:val="af1"/>
        <w:numPr>
          <w:ilvl w:val="1"/>
          <w:numId w:val="2"/>
        </w:numPr>
        <w:rPr>
          <w:rFonts w:ascii="Bookk Myungjo Light" w:eastAsia="Bookk Myungjo Light" w:hAnsi="Bookk Myungjo Light"/>
          <w:color w:val="000000" w:themeColor="text1"/>
          <w:sz w:val="20"/>
          <w:szCs w:val="20"/>
        </w:rPr>
      </w:pP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lastRenderedPageBreak/>
        <w:t xml:space="preserve">발현이 증가하는 단백질 : </w:t>
      </w:r>
      <w:r w:rsidRPr="00F51354"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  <w:t>P</w:t>
      </w: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DLIM3, CA3, APOBEC2, TNNI2, MYLPF, TNNT2, MYBPC1, MYOM2, ACTN2, KLHL41, HSPB6 </w:t>
      </w:r>
      <w:r w:rsidRPr="00F51354"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  <w:t>etc.</w:t>
      </w:r>
    </w:p>
    <w:p w14:paraId="2A7E3E7A" w14:textId="2B784B58" w:rsidR="009D0185" w:rsidRPr="00F51354" w:rsidRDefault="009D0185" w:rsidP="009D0185">
      <w:pPr>
        <w:pStyle w:val="af1"/>
        <w:numPr>
          <w:ilvl w:val="1"/>
          <w:numId w:val="2"/>
        </w:numPr>
        <w:rPr>
          <w:rFonts w:ascii="Bookk Myungjo Light" w:eastAsia="Bookk Myungjo Light" w:hAnsi="Bookk Myungjo Light"/>
          <w:color w:val="000000" w:themeColor="text1"/>
          <w:sz w:val="20"/>
          <w:szCs w:val="20"/>
        </w:rPr>
      </w:pPr>
      <w:proofErr w:type="spellStart"/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루게릭에서</w:t>
      </w:r>
      <w:proofErr w:type="spellEnd"/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 작용하는 단백질은 1개 </w:t>
      </w:r>
      <w:r w:rsidRPr="00F51354"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  <w:t>site</w:t>
      </w: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에서만 나타나 재현성이나 임상적 신뢰성은 제한적임.</w:t>
      </w:r>
    </w:p>
    <w:p w14:paraId="597B026E" w14:textId="20864AD5" w:rsidR="009D0185" w:rsidRPr="00F51354" w:rsidRDefault="009D0185" w:rsidP="009D0185">
      <w:pPr>
        <w:pStyle w:val="af1"/>
        <w:numPr>
          <w:ilvl w:val="1"/>
          <w:numId w:val="2"/>
        </w:numPr>
        <w:rPr>
          <w:rFonts w:ascii="Bookk Myungjo Light" w:eastAsia="Bookk Myungjo Light" w:hAnsi="Bookk Myungjo Light"/>
          <w:color w:val="000000" w:themeColor="text1"/>
          <w:sz w:val="20"/>
          <w:szCs w:val="20"/>
        </w:rPr>
      </w:pP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</w:rPr>
        <w:t>주요 바이오마커 후보</w:t>
      </w: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 : </w:t>
      </w: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</w:rPr>
        <w:t>PDLIM3, CA3, APOBEC2 (증가)</w:t>
      </w: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,</w:t>
      </w: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</w:rPr>
        <w:t xml:space="preserve"> ART3, ANTXR2 (감소)</w:t>
      </w: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.</w:t>
      </w:r>
    </w:p>
    <w:p w14:paraId="7E258083" w14:textId="217E9750" w:rsidR="009D0185" w:rsidRPr="00F51354" w:rsidRDefault="009D0185" w:rsidP="009D0185">
      <w:pPr>
        <w:pStyle w:val="af1"/>
        <w:numPr>
          <w:ilvl w:val="1"/>
          <w:numId w:val="2"/>
        </w:numPr>
        <w:rPr>
          <w:rFonts w:ascii="Bookk Myungjo Light" w:eastAsia="Bookk Myungjo Light" w:hAnsi="Bookk Myungjo Light"/>
          <w:color w:val="000000" w:themeColor="text1"/>
          <w:sz w:val="20"/>
          <w:szCs w:val="20"/>
        </w:rPr>
      </w:pP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특히 </w:t>
      </w:r>
      <w:r w:rsidRPr="00F51354"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  <w:t>PDLIM3, ART3</w:t>
      </w: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가 극단적으로 작용하여 후속 실험 대상으로 선정할 법함.</w:t>
      </w:r>
    </w:p>
    <w:bookmarkEnd w:id="0"/>
    <w:p w14:paraId="6DB543D0" w14:textId="77777777" w:rsidR="007D60D3" w:rsidRPr="00F51354" w:rsidRDefault="007D60D3" w:rsidP="007D60D3">
      <w:pPr>
        <w:ind w:left="0"/>
        <w:rPr>
          <w:rFonts w:ascii="Bookk Myungjo Light" w:eastAsia="Bookk Myungjo Light" w:hAnsi="Bookk Myungjo Light"/>
        </w:rPr>
      </w:pPr>
    </w:p>
    <w:p w14:paraId="4BE08ECE" w14:textId="723F03A5" w:rsidR="00B720DE" w:rsidRPr="00F51354" w:rsidRDefault="007D60D3" w:rsidP="00B720DE">
      <w:pPr>
        <w:pStyle w:val="1"/>
        <w:numPr>
          <w:ilvl w:val="0"/>
          <w:numId w:val="0"/>
        </w:numPr>
        <w:ind w:left="360"/>
        <w:rPr>
          <w:rFonts w:ascii="Bookk Myungjo Light" w:eastAsia="Bookk Myungjo Light" w:hAnsi="Bookk Myungjo Light" w:hint="eastAsia"/>
          <w:lang w:eastAsia="ko-KR"/>
        </w:rPr>
      </w:pPr>
      <w:r w:rsidRPr="00F51354">
        <w:rPr>
          <w:rFonts w:ascii="Bookk Myungjo Light" w:eastAsia="Bookk Myungjo Light" w:hAnsi="Bookk Myungjo Light"/>
        </w:rPr>
        <w:t>(</w:t>
      </w:r>
      <w:proofErr w:type="spellStart"/>
      <w:r w:rsidRPr="00F51354">
        <w:rPr>
          <w:rFonts w:ascii="Bookk Myungjo Light" w:eastAsia="Bookk Myungjo Light" w:hAnsi="Bookk Myungjo Light"/>
          <w:caps w:val="0"/>
        </w:rPr>
        <w:t>e~h</w:t>
      </w:r>
      <w:proofErr w:type="spellEnd"/>
      <w:r w:rsidRPr="00F51354">
        <w:rPr>
          <w:rFonts w:ascii="Bookk Myungjo Light" w:eastAsia="Bookk Myungjo Light" w:hAnsi="Bookk Myungjo Light"/>
        </w:rPr>
        <w:t xml:space="preserve">) </w:t>
      </w:r>
      <w:r w:rsidRPr="00F51354">
        <w:rPr>
          <w:rFonts w:ascii="Bookk Myungjo Light" w:eastAsia="Bookk Myungjo Light" w:hAnsi="Bookk Myungjo Light" w:hint="eastAsia"/>
          <w:lang w:eastAsia="ko-KR"/>
        </w:rPr>
        <w:t xml:space="preserve">주요 단백질 기능(경로) 분석 </w:t>
      </w:r>
      <w:r w:rsidR="00B720DE" w:rsidRPr="00F51354">
        <w:rPr>
          <w:rFonts w:ascii="Bookk Myungjo Light" w:eastAsia="Bookk Myungjo Light" w:hAnsi="Bookk Myungjo Light"/>
          <w:color w:val="707070" w:themeColor="accent1"/>
          <w:sz w:val="20"/>
          <w:szCs w:val="20"/>
          <w:lang w:eastAsia="ko-KR"/>
        </w:rPr>
        <w:br/>
      </w:r>
      <w:r w:rsidR="00B720DE" w:rsidRPr="00F51354">
        <w:rPr>
          <w:rFonts w:ascii="Bookk Myungjo Light" w:eastAsia="Bookk Myungjo Light" w:hAnsi="Bookk Myungjo Light" w:hint="eastAsia"/>
          <w:color w:val="707070" w:themeColor="accent1"/>
          <w:sz w:val="20"/>
          <w:szCs w:val="20"/>
          <w:lang w:eastAsia="ko-KR"/>
        </w:rPr>
        <w:t>질환별 주요 경로는 무엇인지 찾고, 단백질 기능을 질병과 어떻게 해석할 수 있는지 정리합니다.</w:t>
      </w:r>
      <w:r w:rsidR="00B720DE" w:rsidRPr="00F51354">
        <w:rPr>
          <w:rFonts w:ascii="Bookk Myungjo Light" w:eastAsia="Bookk Myungjo Light" w:hAnsi="Bookk Myungjo Light" w:hint="eastAsia"/>
          <w:color w:val="707070" w:themeColor="accent1"/>
          <w:lang w:eastAsia="ko-KR"/>
        </w:rPr>
        <w:t xml:space="preserve"> </w:t>
      </w:r>
    </w:p>
    <w:p w14:paraId="01C4F508" w14:textId="7C4E9D15" w:rsidR="00A16126" w:rsidRPr="00F51354" w:rsidRDefault="00A16126" w:rsidP="00A16126">
      <w:pPr>
        <w:pStyle w:val="1"/>
        <w:numPr>
          <w:ilvl w:val="0"/>
          <w:numId w:val="2"/>
        </w:numPr>
        <w:spacing w:line="276" w:lineRule="auto"/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b/>
          <w:bCs/>
          <w:color w:val="000000" w:themeColor="text1"/>
          <w:sz w:val="20"/>
          <w:szCs w:val="20"/>
          <w:lang w:eastAsia="ko-KR"/>
        </w:rPr>
        <w:t>프로세스</w:t>
      </w: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 : </w:t>
      </w:r>
      <w:r w:rsidRPr="00F51354">
        <w:rPr>
          <w:rFonts w:ascii="Bookk Myungjo Light" w:eastAsia="Bookk Myungjo Light" w:hAnsi="Bookk Myungjo Light"/>
          <w:color w:val="000000" w:themeColor="text1"/>
          <w:sz w:val="20"/>
          <w:szCs w:val="20"/>
          <w:lang w:eastAsia="ko-KR"/>
        </w:rPr>
        <w:br/>
      </w:r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전체 단백질(7K SomaScan 패널) 중, AD에서 유의미하게 변화한(증가/감소) 단백질만 추려서, Reactome pathway별로 얼마나 모여 있는지, 통계적으로 유의미한 경로가 무엇인지 dot plot</w:t>
      </w:r>
      <w:proofErr w:type="spellStart"/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>으로</w:t>
      </w:r>
      <w:proofErr w:type="spellEnd"/>
      <w:r w:rsidRPr="00F51354">
        <w:rPr>
          <w:rFonts w:ascii="Bookk Myungjo Light" w:eastAsia="Bookk Myungjo Light" w:hAnsi="Bookk Myungjo Light" w:hint="eastAsia"/>
          <w:color w:val="000000" w:themeColor="text1"/>
          <w:sz w:val="20"/>
          <w:szCs w:val="20"/>
          <w:lang w:eastAsia="ko-KR"/>
        </w:rPr>
        <w:t xml:space="preserve"> 시각화</w:t>
      </w:r>
    </w:p>
    <w:p w14:paraId="69F0DC74" w14:textId="3946AF6C" w:rsidR="00A16126" w:rsidRPr="00F51354" w:rsidRDefault="00A16126" w:rsidP="00A16126">
      <w:pPr>
        <w:pStyle w:val="af1"/>
        <w:numPr>
          <w:ilvl w:val="0"/>
          <w:numId w:val="2"/>
        </w:numPr>
        <w:spacing w:before="100" w:beforeAutospacing="1" w:after="100" w:afterAutospacing="1" w:line="276" w:lineRule="auto"/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Gene Ratio ↑</w:t>
      </w:r>
      <w:r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t xml:space="preserve"> :</w:t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 해당 경로 대부분이 영향을 받았음을 의미함.</w:t>
      </w:r>
    </w:p>
    <w:p w14:paraId="58464CD8" w14:textId="56D45E15" w:rsidR="00A16126" w:rsidRPr="00F51354" w:rsidRDefault="00A16126" w:rsidP="00A16126">
      <w:pPr>
        <w:pStyle w:val="af1"/>
        <w:numPr>
          <w:ilvl w:val="0"/>
          <w:numId w:val="2"/>
        </w:numPr>
        <w:spacing w:before="100" w:beforeAutospacing="1" w:after="100" w:afterAutospacing="1" w:line="276" w:lineRule="auto"/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p-value ↓ (</w:t>
      </w:r>
      <w:r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t>color</w:t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)</w:t>
      </w:r>
      <w:r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t xml:space="preserve"> : </w:t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통계적으로 매우 유의미함.</w:t>
      </w:r>
    </w:p>
    <w:p w14:paraId="38889699" w14:textId="1C1EA122" w:rsidR="00A16126" w:rsidRPr="00F51354" w:rsidRDefault="00A16126" w:rsidP="00A16126">
      <w:pPr>
        <w:pStyle w:val="af1"/>
        <w:numPr>
          <w:ilvl w:val="0"/>
          <w:numId w:val="2"/>
        </w:numPr>
        <w:spacing w:before="100" w:beforeAutospacing="1" w:after="100" w:afterAutospacing="1" w:line="276" w:lineRule="auto"/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Dot Size ↑ : 많은 단백질이 해당 경로에서 변화한 것 →</w:t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 </w:t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시스템 수준의 영향 반영</w:t>
      </w:r>
      <w:r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  <w:bookmarkStart w:id="2" w:name="OLE_LINK7"/>
    </w:p>
    <w:p w14:paraId="02232D9D" w14:textId="124C4461" w:rsidR="00A16126" w:rsidRPr="00F51354" w:rsidRDefault="004E34B2" w:rsidP="004E34B2">
      <w:pPr>
        <w:spacing w:before="100" w:beforeAutospacing="1" w:after="100" w:afterAutospacing="1" w:line="276" w:lineRule="auto"/>
        <w:rPr>
          <w:rFonts w:ascii="Bookk Myungjo Light" w:eastAsia="Bookk Myungjo Light" w:hAnsi="Bookk Myungjo Light" w:cs="굴림"/>
          <w:b/>
          <w:bCs/>
          <w:color w:val="000000" w:themeColor="text1"/>
          <w:lang w:eastAsia="ko-KR"/>
        </w:rPr>
      </w:pPr>
      <w:r w:rsidRPr="00F51354">
        <w:rPr>
          <w:rFonts w:ascii="Bookk Myungjo Light" w:eastAsia="Bookk Myungjo Light" w:hAnsi="Bookk Myungjo Light" w:hint="eastAsia"/>
          <w:b/>
          <w:bCs/>
          <w:color w:val="000000" w:themeColor="text1"/>
          <w:lang w:eastAsia="ko-KR"/>
        </w:rPr>
        <w:t>(</w:t>
      </w:r>
      <w:r w:rsidRPr="00F51354">
        <w:rPr>
          <w:rFonts w:ascii="Bookk Myungjo Light" w:eastAsia="Bookk Myungjo Light" w:hAnsi="Bookk Myungjo Light"/>
          <w:b/>
          <w:bCs/>
          <w:color w:val="000000" w:themeColor="text1"/>
          <w:lang w:eastAsia="ko-KR"/>
        </w:rPr>
        <w:t>e</w:t>
      </w:r>
      <w:r w:rsidRPr="00F51354">
        <w:rPr>
          <w:rFonts w:ascii="Bookk Myungjo Light" w:eastAsia="Bookk Myungjo Light" w:hAnsi="Bookk Myungjo Light" w:hint="eastAsia"/>
          <w:b/>
          <w:bCs/>
          <w:color w:val="000000" w:themeColor="text1"/>
          <w:lang w:eastAsia="ko-KR"/>
        </w:rPr>
        <w:t>)</w:t>
      </w:r>
      <w:r w:rsidR="00A16126" w:rsidRPr="00F51354">
        <w:rPr>
          <w:rFonts w:ascii="Bookk Myungjo Light" w:eastAsia="Bookk Myungjo Light" w:hAnsi="Bookk Myungjo Light"/>
          <w:b/>
          <w:bCs/>
          <w:color w:val="000000" w:themeColor="text1"/>
          <w:lang w:eastAsia="ko-KR"/>
        </w:rPr>
        <w:t xml:space="preserve"> </w:t>
      </w:r>
      <w:r w:rsidR="00A16126" w:rsidRPr="00F51354">
        <w:rPr>
          <w:rFonts w:ascii="Bookk Myungjo Light" w:eastAsia="Bookk Myungjo Light" w:hAnsi="Bookk Myungjo Light" w:hint="eastAsia"/>
          <w:b/>
          <w:bCs/>
          <w:color w:val="000000" w:themeColor="text1"/>
          <w:lang w:eastAsia="ko-KR"/>
        </w:rPr>
        <w:t xml:space="preserve"> 알츠하이머 </w:t>
      </w:r>
      <w:r w:rsidR="00A16126" w:rsidRPr="00F51354">
        <w:rPr>
          <w:rFonts w:ascii="Bookk Myungjo Light" w:eastAsia="Bookk Myungjo Light" w:hAnsi="Bookk Myungjo Light"/>
          <w:b/>
          <w:bCs/>
          <w:color w:val="000000" w:themeColor="text1"/>
          <w:lang w:eastAsia="ko-KR"/>
        </w:rPr>
        <w:t>:</w:t>
      </w:r>
    </w:p>
    <w:p w14:paraId="6E141B75" w14:textId="77777777" w:rsidR="004E34B2" w:rsidRPr="00F51354" w:rsidRDefault="00A16126" w:rsidP="00A16126">
      <w:pPr>
        <w:pStyle w:val="af1"/>
        <w:numPr>
          <w:ilvl w:val="1"/>
          <w:numId w:val="2"/>
        </w:numPr>
        <w:spacing w:before="100" w:beforeAutospacing="1" w:after="100" w:afterAutospacing="1" w:line="276" w:lineRule="auto"/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포도당 대사(Glucose metabolism), 해당과정(Glycolysis) </w:t>
      </w:r>
      <w:r w:rsidR="004E34B2"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  <w:r w:rsidR="004E34B2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→ AD에서 가장 강력하고 재현성 높은 대사 장애 패턴을 나타냄</w:t>
      </w:r>
      <w:r w:rsidR="004E34B2"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t>.</w:t>
      </w:r>
    </w:p>
    <w:p w14:paraId="683BAB85" w14:textId="36811914" w:rsidR="004E34B2" w:rsidRPr="00F51354" w:rsidRDefault="004E34B2" w:rsidP="00A16126">
      <w:pPr>
        <w:pStyle w:val="af1"/>
        <w:numPr>
          <w:ilvl w:val="1"/>
          <w:numId w:val="2"/>
        </w:numPr>
        <w:spacing w:before="100" w:beforeAutospacing="1" w:after="100" w:afterAutospacing="1" w:line="276" w:lineRule="auto"/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세포 수송 및 분해 경로</w:t>
      </w:r>
      <w:r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t xml:space="preserve"> :</w:t>
      </w:r>
      <w:r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→ 단백질 축적, 노폐물 처리 실패 같은 AD의 병리와 연결됨</w:t>
      </w:r>
    </w:p>
    <w:p w14:paraId="07FAA01A" w14:textId="77777777" w:rsidR="004E34B2" w:rsidRPr="00F51354" w:rsidRDefault="00A16126" w:rsidP="00A16126">
      <w:pPr>
        <w:pStyle w:val="af1"/>
        <w:numPr>
          <w:ilvl w:val="1"/>
          <w:numId w:val="2"/>
        </w:numPr>
        <w:spacing w:before="100" w:beforeAutospacing="1" w:after="100" w:afterAutospacing="1" w:line="276" w:lineRule="auto"/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t>AD</w:t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환자에게 </w:t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진한 점(유의성 높음), 큰 점(많은 단백질), 오른쪽 위치(gene ratio 큼)가 이 경로들에 </w:t>
      </w:r>
      <w:proofErr w:type="spellStart"/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몰려있음</w:t>
      </w:r>
      <w:proofErr w:type="spellEnd"/>
      <w:r w:rsidR="004E34B2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.</w:t>
      </w:r>
    </w:p>
    <w:p w14:paraId="247470B1" w14:textId="40FE9D1D" w:rsidR="00A16126" w:rsidRPr="00F51354" w:rsidRDefault="004E34B2" w:rsidP="00A16126">
      <w:pPr>
        <w:pStyle w:val="af1"/>
        <w:numPr>
          <w:ilvl w:val="1"/>
          <w:numId w:val="2"/>
        </w:numPr>
        <w:spacing w:before="100" w:beforeAutospacing="1" w:after="100" w:afterAutospacing="1" w:line="276" w:lineRule="auto"/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성장인자 신호 약화</w:t>
      </w:r>
      <w:r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→ 세포 정비 능력 저하 및 진행성 신경 손상과 연결</w:t>
      </w:r>
      <w:r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</w:p>
    <w:p w14:paraId="743DE375" w14:textId="40A4550C" w:rsidR="00A16126" w:rsidRPr="00F51354" w:rsidRDefault="00A16126" w:rsidP="00A16126">
      <w:pPr>
        <w:pStyle w:val="af1"/>
        <w:numPr>
          <w:ilvl w:val="0"/>
          <w:numId w:val="2"/>
        </w:numPr>
        <w:spacing w:before="100" w:beforeAutospacing="1" w:after="100" w:afterAutospacing="1" w:line="276" w:lineRule="auto"/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포도당 대사, 해당과정 등 주요 대사경로가 </w:t>
      </w:r>
      <w:r w:rsidR="004E34B2"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t>AD</w:t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에서 시스템적으로 붕괴되었으며, </w:t>
      </w:r>
      <w:r w:rsidR="004E34B2"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이는 다수 단백질의 대규모 변화와 통계적 엄밀함이 모</w:t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두 만족되어 </w:t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실제 환자의 새로운 진단/치료 타깃으로 중요하게 작용 가능</w:t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할 것임.</w:t>
      </w:r>
    </w:p>
    <w:bookmarkEnd w:id="2"/>
    <w:p w14:paraId="04A02E37" w14:textId="265134DC" w:rsidR="004E34B2" w:rsidRPr="00F51354" w:rsidRDefault="004E34B2" w:rsidP="004E34B2">
      <w:pPr>
        <w:spacing w:before="100" w:beforeAutospacing="1" w:after="100" w:afterAutospacing="1" w:line="276" w:lineRule="auto"/>
        <w:ind w:left="0" w:firstLine="360"/>
        <w:rPr>
          <w:rFonts w:ascii="Bookk Myungjo Light" w:eastAsia="Bookk Myungjo Light" w:hAnsi="Bookk Myungjo Light" w:cs="굴림" w:hint="eastAsia"/>
          <w:b/>
          <w:bCs/>
          <w:color w:val="auto"/>
          <w:lang w:eastAsia="ko-KR"/>
        </w:rPr>
      </w:pPr>
      <w:r w:rsidRPr="00F51354">
        <w:rPr>
          <w:rFonts w:ascii="Bookk Myungjo Light" w:eastAsia="Bookk Myungjo Light" w:hAnsi="Bookk Myungjo Light" w:cs="굴림"/>
          <w:b/>
          <w:bCs/>
          <w:color w:val="auto"/>
          <w:lang w:eastAsia="ko-KR"/>
        </w:rPr>
        <w:t>(</w:t>
      </w:r>
      <w:r w:rsidRPr="00F51354">
        <w:rPr>
          <w:rFonts w:ascii="Bookk Myungjo Light" w:eastAsia="Bookk Myungjo Light" w:hAnsi="Bookk Myungjo Light" w:cs="굴림" w:hint="eastAsia"/>
          <w:b/>
          <w:bCs/>
          <w:color w:val="auto"/>
          <w:lang w:eastAsia="ko-KR"/>
        </w:rPr>
        <w:t xml:space="preserve">f </w:t>
      </w:r>
      <w:r w:rsidRPr="00F51354">
        <w:rPr>
          <w:rFonts w:ascii="Bookk Myungjo Light" w:eastAsia="Bookk Myungjo Light" w:hAnsi="Bookk Myungjo Light" w:cs="굴림"/>
          <w:b/>
          <w:bCs/>
          <w:color w:val="auto"/>
          <w:lang w:eastAsia="ko-KR"/>
        </w:rPr>
        <w:t>)</w:t>
      </w:r>
      <w:r w:rsidRPr="00F51354">
        <w:rPr>
          <w:rFonts w:ascii="Bookk Myungjo Light" w:eastAsia="Bookk Myungjo Light" w:hAnsi="Bookk Myungjo Light" w:cs="굴림" w:hint="eastAsia"/>
          <w:b/>
          <w:bCs/>
          <w:color w:val="auto"/>
          <w:lang w:eastAsia="ko-KR"/>
        </w:rPr>
        <w:t xml:space="preserve"> </w:t>
      </w:r>
      <w:r w:rsidRPr="00F51354">
        <w:rPr>
          <w:rFonts w:ascii="Bookk Myungjo Light" w:eastAsia="Bookk Myungjo Light" w:hAnsi="Bookk Myungjo Light" w:cs="굴림" w:hint="eastAsia"/>
          <w:b/>
          <w:bCs/>
          <w:color w:val="auto"/>
          <w:lang w:eastAsia="ko-KR"/>
        </w:rPr>
        <w:t>파킨슨병(PD) :</w:t>
      </w:r>
    </w:p>
    <w:p w14:paraId="5CE806C8" w14:textId="1167D011" w:rsidR="004E34B2" w:rsidRPr="00F51354" w:rsidRDefault="004E34B2" w:rsidP="004E34B2">
      <w:pPr>
        <w:pStyle w:val="af1"/>
        <w:numPr>
          <w:ilvl w:val="1"/>
          <w:numId w:val="2"/>
        </w:numPr>
        <w:spacing w:before="100" w:beforeAutospacing="1" w:after="100" w:afterAutospacing="1" w:line="276" w:lineRule="auto"/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</w:pPr>
      <w:proofErr w:type="spellStart"/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베시클</w:t>
      </w:r>
      <w:proofErr w:type="spellEnd"/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(소포체) 매개 운반(Vesicle-mediated transport), 막 이동(Membrane trafficking)</w:t>
      </w:r>
      <w:r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  <w:r w:rsidRPr="00F51354">
        <w:rPr>
          <w:rFonts w:ascii="Bookk Myungjo Light" w:eastAsia="Bookk Myungjo Light" w:hAnsi="Bookk Myungjo Light" w:hint="eastAsia"/>
          <w:lang w:eastAsia="ko-KR"/>
        </w:rPr>
        <w:lastRenderedPageBreak/>
        <w:t>-</w:t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PD에서 유의 단백질이 가장 많이 포함(점이 크고 오른쪽, </w:t>
      </w:r>
      <w:proofErr w:type="spellStart"/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진한색</w:t>
      </w:r>
      <w:proofErr w:type="spellEnd"/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).</w:t>
      </w:r>
      <w:r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- </w:t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신경세포의 신경전달물질 전달/소포 이동 이상이 파킨슨병 핵심 병리임을 재확인.</w:t>
      </w:r>
    </w:p>
    <w:p w14:paraId="1D654059" w14:textId="4CCC3A92" w:rsidR="004E34B2" w:rsidRPr="00F51354" w:rsidRDefault="004E34B2" w:rsidP="004E34B2">
      <w:pPr>
        <w:pStyle w:val="af1"/>
        <w:numPr>
          <w:ilvl w:val="1"/>
          <w:numId w:val="2"/>
        </w:numPr>
        <w:spacing w:before="100" w:beforeAutospacing="1" w:after="100" w:afterAutospacing="1" w:line="276" w:lineRule="auto"/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Rho GTPase 신호전달(Signaling by Rho GTPases, Miro GTPases 등)</w:t>
      </w:r>
      <w:r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- </w:t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세포 골격 및 신경 돌기의 </w:t>
      </w:r>
      <w:proofErr w:type="spellStart"/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성장·재생</w:t>
      </w:r>
      <w:proofErr w:type="spellEnd"/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 관련.</w:t>
      </w:r>
      <w:r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- </w:t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신경 구조 및 세포 간 연결 유지에 필수.</w:t>
      </w:r>
    </w:p>
    <w:p w14:paraId="29532028" w14:textId="77777777" w:rsidR="004E34B2" w:rsidRPr="00F51354" w:rsidRDefault="004E34B2" w:rsidP="004E34B2">
      <w:pPr>
        <w:pStyle w:val="af1"/>
        <w:numPr>
          <w:ilvl w:val="1"/>
          <w:numId w:val="2"/>
        </w:numPr>
        <w:spacing w:before="100" w:beforeAutospacing="1" w:after="100" w:afterAutospacing="1" w:line="276" w:lineRule="auto"/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혈소판 활성화, RAB 단백질, 미토콘드리아 단백질 분해 등</w:t>
      </w:r>
      <w:r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- </w:t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에너지 및 세포내 물질 운반/분해의 이상이 포착됨.</w:t>
      </w:r>
    </w:p>
    <w:p w14:paraId="0E0DFAD8" w14:textId="2F20804B" w:rsidR="004E34B2" w:rsidRPr="00F51354" w:rsidRDefault="004E34B2" w:rsidP="004E34B2">
      <w:pPr>
        <w:spacing w:before="100" w:beforeAutospacing="1" w:after="100" w:afterAutospacing="1" w:line="276" w:lineRule="auto"/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t xml:space="preserve">-  </w:t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파킨슨병은 신경 소포/막 이동, 신경세포 내 운반체계의 구조적 붕괴가 질병의 핵심임을 데이터가 뒷받침.</w:t>
      </w:r>
    </w:p>
    <w:p w14:paraId="786D37FF" w14:textId="5450CDC4" w:rsidR="004E34B2" w:rsidRPr="00F51354" w:rsidRDefault="004E34B2" w:rsidP="004E34B2">
      <w:pPr>
        <w:spacing w:before="100" w:beforeAutospacing="1" w:after="100" w:afterAutospacing="1" w:line="276" w:lineRule="auto"/>
        <w:ind w:left="0" w:firstLine="360"/>
        <w:rPr>
          <w:rFonts w:ascii="Bookk Myungjo Light" w:eastAsia="Bookk Myungjo Light" w:hAnsi="Bookk Myungjo Light" w:cs="굴림"/>
          <w:b/>
          <w:bCs/>
          <w:color w:val="auto"/>
          <w:lang w:eastAsia="ko-KR"/>
        </w:rPr>
      </w:pPr>
      <w:r w:rsidRPr="00F51354">
        <w:rPr>
          <w:rFonts w:ascii="Bookk Myungjo Light" w:eastAsia="Bookk Myungjo Light" w:hAnsi="Bookk Myungjo Light" w:cs="굴림" w:hint="eastAsia"/>
          <w:b/>
          <w:bCs/>
          <w:color w:val="auto"/>
          <w:lang w:eastAsia="ko-KR"/>
        </w:rPr>
        <w:t>(</w:t>
      </w:r>
      <w:r w:rsidRPr="00F51354">
        <w:rPr>
          <w:rFonts w:ascii="Bookk Myungjo Light" w:eastAsia="Bookk Myungjo Light" w:hAnsi="Bookk Myungjo Light" w:cs="굴림" w:hint="eastAsia"/>
          <w:b/>
          <w:bCs/>
          <w:color w:val="auto"/>
          <w:lang w:eastAsia="ko-KR"/>
        </w:rPr>
        <w:t>g</w:t>
      </w:r>
      <w:r w:rsidRPr="00F51354">
        <w:rPr>
          <w:rFonts w:ascii="Bookk Myungjo Light" w:eastAsia="Bookk Myungjo Light" w:hAnsi="Bookk Myungjo Light" w:cs="굴림" w:hint="eastAsia"/>
          <w:b/>
          <w:bCs/>
          <w:color w:val="auto"/>
          <w:lang w:eastAsia="ko-KR"/>
        </w:rPr>
        <w:t>)</w:t>
      </w:r>
      <w:r w:rsidRPr="00F51354">
        <w:rPr>
          <w:rFonts w:ascii="Bookk Myungjo Light" w:eastAsia="Bookk Myungjo Light" w:hAnsi="Bookk Myungjo Light" w:cs="굴림" w:hint="eastAsia"/>
          <w:b/>
          <w:bCs/>
          <w:color w:val="auto"/>
          <w:lang w:eastAsia="ko-KR"/>
        </w:rPr>
        <w:t xml:space="preserve"> </w:t>
      </w:r>
      <w:proofErr w:type="spellStart"/>
      <w:r w:rsidRPr="00F51354">
        <w:rPr>
          <w:rFonts w:ascii="Bookk Myungjo Light" w:eastAsia="Bookk Myungjo Light" w:hAnsi="Bookk Myungjo Light" w:cs="굴림" w:hint="eastAsia"/>
          <w:b/>
          <w:bCs/>
          <w:color w:val="auto"/>
          <w:lang w:eastAsia="ko-KR"/>
        </w:rPr>
        <w:t>전측두엽</w:t>
      </w:r>
      <w:proofErr w:type="spellEnd"/>
      <w:r w:rsidRPr="00F51354">
        <w:rPr>
          <w:rFonts w:ascii="Bookk Myungjo Light" w:eastAsia="Bookk Myungjo Light" w:hAnsi="Bookk Myungjo Light" w:cs="굴림" w:hint="eastAsia"/>
          <w:b/>
          <w:bCs/>
          <w:color w:val="auto"/>
          <w:lang w:eastAsia="ko-KR"/>
        </w:rPr>
        <w:t xml:space="preserve"> 치매(FTD) :</w:t>
      </w:r>
    </w:p>
    <w:p w14:paraId="24B0A23C" w14:textId="03A45EEC" w:rsidR="004E34B2" w:rsidRPr="00F51354" w:rsidRDefault="004E34B2" w:rsidP="004E34B2">
      <w:pPr>
        <w:pStyle w:val="af1"/>
        <w:numPr>
          <w:ilvl w:val="1"/>
          <w:numId w:val="2"/>
        </w:numPr>
        <w:spacing w:before="100" w:beforeAutospacing="1" w:after="100" w:afterAutospacing="1" w:line="276" w:lineRule="auto"/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단백질 번역 후 인산화(Post-translational protein phosphorylation)</w:t>
      </w:r>
      <w:r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- </w:t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FTD에서 가장 유의한 경로 (gene ratio 높음, 점 큼/진함).</w:t>
      </w:r>
      <w:r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- </w:t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단백질 </w:t>
      </w:r>
      <w:proofErr w:type="spellStart"/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기능·구조</w:t>
      </w:r>
      <w:proofErr w:type="spellEnd"/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 변화, 신호전달 조절 장애가 FTD 병리에 깊이 관련.</w:t>
      </w:r>
    </w:p>
    <w:p w14:paraId="300766BE" w14:textId="46E61946" w:rsidR="004E34B2" w:rsidRPr="00F51354" w:rsidRDefault="004E34B2" w:rsidP="004E34B2">
      <w:pPr>
        <w:pStyle w:val="af1"/>
        <w:numPr>
          <w:ilvl w:val="1"/>
          <w:numId w:val="2"/>
        </w:numPr>
        <w:spacing w:before="100" w:beforeAutospacing="1" w:after="100" w:afterAutospacing="1" w:line="276" w:lineRule="auto"/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(Insulin-like growth factor) 신호 </w:t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조절</w:t>
      </w:r>
      <w:r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- </w:t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세포 성장/생존, 신경보호 관련됨</w:t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.</w:t>
      </w:r>
      <w:r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-  </w:t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FTD에서 신경세포 </w:t>
      </w:r>
      <w:proofErr w:type="spellStart"/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생존·성장</w:t>
      </w:r>
      <w:proofErr w:type="spellEnd"/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 신호 전달이 저하되어 있음.</w:t>
      </w:r>
    </w:p>
    <w:p w14:paraId="091059C2" w14:textId="57307600" w:rsidR="004E34B2" w:rsidRPr="00F51354" w:rsidRDefault="004E34B2" w:rsidP="004E34B2">
      <w:pPr>
        <w:pStyle w:val="af1"/>
        <w:numPr>
          <w:ilvl w:val="1"/>
          <w:numId w:val="2"/>
        </w:numPr>
        <w:spacing w:before="100" w:beforeAutospacing="1" w:after="100" w:afterAutospacing="1" w:line="276" w:lineRule="auto"/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두</w:t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 경로 모두 대상 단백질 수가 적어 점은 작지만, 색이 진해서(FDR 보정 p값</w:t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이 작음</w:t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) 실제 변화 신뢰도는 높음.</w:t>
      </w:r>
      <w:r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→ FTD에서는 신호전달 단백질의 다양한 ‘변형/조절’ 경로가 장애의 핵심임.</w:t>
      </w:r>
    </w:p>
    <w:p w14:paraId="238574B2" w14:textId="792BD0F0" w:rsidR="004E34B2" w:rsidRPr="00F51354" w:rsidRDefault="004E34B2" w:rsidP="004E34B2">
      <w:pPr>
        <w:spacing w:before="100" w:beforeAutospacing="1" w:after="100" w:afterAutospacing="1" w:line="276" w:lineRule="auto"/>
        <w:rPr>
          <w:rFonts w:ascii="Bookk Myungjo Light" w:eastAsia="Bookk Myungjo Light" w:hAnsi="Bookk Myungjo Light" w:cs="굴림" w:hint="eastAsia"/>
          <w:b/>
          <w:bCs/>
          <w:color w:val="auto"/>
          <w:lang w:eastAsia="ko-KR"/>
        </w:rPr>
      </w:pPr>
      <w:r w:rsidRPr="00F51354">
        <w:rPr>
          <w:rFonts w:ascii="Bookk Myungjo Light" w:eastAsia="Bookk Myungjo Light" w:hAnsi="Bookk Myungjo Light" w:cs="굴림" w:hint="eastAsia"/>
          <w:b/>
          <w:bCs/>
          <w:color w:val="auto"/>
          <w:lang w:eastAsia="ko-KR"/>
        </w:rPr>
        <w:t>(</w:t>
      </w:r>
      <w:r w:rsidRPr="00F51354">
        <w:rPr>
          <w:rFonts w:ascii="Bookk Myungjo Light" w:eastAsia="Bookk Myungjo Light" w:hAnsi="Bookk Myungjo Light" w:cs="굴림" w:hint="eastAsia"/>
          <w:b/>
          <w:bCs/>
          <w:color w:val="auto"/>
          <w:lang w:eastAsia="ko-KR"/>
        </w:rPr>
        <w:t>h</w:t>
      </w:r>
      <w:r w:rsidRPr="00F51354">
        <w:rPr>
          <w:rFonts w:ascii="Bookk Myungjo Light" w:eastAsia="Bookk Myungjo Light" w:hAnsi="Bookk Myungjo Light" w:cs="굴림" w:hint="eastAsia"/>
          <w:b/>
          <w:bCs/>
          <w:color w:val="auto"/>
          <w:lang w:eastAsia="ko-KR"/>
        </w:rPr>
        <w:t>)</w:t>
      </w:r>
      <w:proofErr w:type="spellStart"/>
      <w:r w:rsidRPr="00F51354">
        <w:rPr>
          <w:rFonts w:ascii="Bookk Myungjo Light" w:eastAsia="Bookk Myungjo Light" w:hAnsi="Bookk Myungjo Light" w:cs="굴림" w:hint="eastAsia"/>
          <w:b/>
          <w:bCs/>
          <w:color w:val="auto"/>
          <w:lang w:eastAsia="ko-KR"/>
        </w:rPr>
        <w:t>루게릭병</w:t>
      </w:r>
      <w:proofErr w:type="spellEnd"/>
      <w:r w:rsidRPr="00F51354">
        <w:rPr>
          <w:rFonts w:ascii="Bookk Myungjo Light" w:eastAsia="Bookk Myungjo Light" w:hAnsi="Bookk Myungjo Light" w:cs="굴림" w:hint="eastAsia"/>
          <w:b/>
          <w:bCs/>
          <w:color w:val="auto"/>
          <w:lang w:eastAsia="ko-KR"/>
        </w:rPr>
        <w:t>(ALS) :</w:t>
      </w:r>
    </w:p>
    <w:p w14:paraId="1EA1EF07" w14:textId="0878BB1C" w:rsidR="004E34B2" w:rsidRPr="00F51354" w:rsidRDefault="004E34B2" w:rsidP="004E34B2">
      <w:pPr>
        <w:pStyle w:val="af1"/>
        <w:numPr>
          <w:ilvl w:val="0"/>
          <w:numId w:val="12"/>
        </w:numPr>
        <w:spacing w:before="100" w:beforeAutospacing="1" w:after="100" w:afterAutospacing="1" w:line="276" w:lineRule="auto"/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</w:pPr>
      <w:proofErr w:type="spellStart"/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근수축</w:t>
      </w:r>
      <w:proofErr w:type="spellEnd"/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(Muscle contraction), 횡문근(가로무늬 근육) 수축(Striated muscle contraction)</w:t>
      </w:r>
      <w:r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- </w:t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ALS 환자에서 유의 단백질이 집중된 경로(점 큼, gene ratio 높음, </w:t>
      </w:r>
      <w:proofErr w:type="spellStart"/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진한색</w:t>
      </w:r>
      <w:proofErr w:type="spellEnd"/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).</w:t>
      </w:r>
      <w:r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- </w:t>
      </w:r>
      <w:proofErr w:type="spellStart"/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운동뉴런</w:t>
      </w:r>
      <w:proofErr w:type="spellEnd"/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 퇴화로 근육 기능 상실이 직접적 병리임을 반영.</w:t>
      </w:r>
    </w:p>
    <w:p w14:paraId="4ECC4524" w14:textId="26924B67" w:rsidR="004E34B2" w:rsidRPr="00F51354" w:rsidRDefault="004E34B2" w:rsidP="004E34B2">
      <w:pPr>
        <w:pStyle w:val="af1"/>
        <w:numPr>
          <w:ilvl w:val="0"/>
          <w:numId w:val="12"/>
        </w:numPr>
        <w:spacing w:before="100" w:beforeAutospacing="1" w:after="100" w:afterAutospacing="1" w:line="276" w:lineRule="auto"/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콜라겐 합성 및 수정(Collagen biosynthesis &amp; modifying enzymes, Collagen chain trimerization)</w:t>
      </w:r>
      <w:r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- </w:t>
      </w:r>
      <w:proofErr w:type="spellStart"/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근육·결합조직의</w:t>
      </w:r>
      <w:proofErr w:type="spellEnd"/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 변화도 동반됨.</w:t>
      </w:r>
      <w:r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- </w:t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ALS 특이적 근육-결합조직 병리에 연결.</w:t>
      </w:r>
    </w:p>
    <w:p w14:paraId="56EF8876" w14:textId="11C665B4" w:rsidR="004E34B2" w:rsidRPr="00F51354" w:rsidRDefault="004E34B2" w:rsidP="004E34B2">
      <w:pPr>
        <w:pStyle w:val="af1"/>
        <w:numPr>
          <w:ilvl w:val="0"/>
          <w:numId w:val="12"/>
        </w:numPr>
        <w:spacing w:before="100" w:beforeAutospacing="1" w:after="100" w:afterAutospacing="1" w:line="276" w:lineRule="auto"/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큰 점(단백질 </w:t>
      </w:r>
      <w:r w:rsidRPr="00F51354">
        <w:rPr>
          <w:rFonts w:ascii="Bookk Myungjo Light" w:eastAsia="Bookk Myungjo Light" w:hAnsi="Bookk Myungjo Light" w:cs="바탕" w:hint="eastAsia"/>
          <w:color w:val="auto"/>
          <w:sz w:val="20"/>
          <w:szCs w:val="20"/>
          <w:lang w:eastAsia="ko-KR"/>
        </w:rPr>
        <w:t>많음</w:t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), </w:t>
      </w:r>
      <w:proofErr w:type="spellStart"/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진한색</w:t>
      </w:r>
      <w:proofErr w:type="spellEnd"/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(p-adj 작음), gene ratio도 높음.</w:t>
      </w:r>
      <w:r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  <w:r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sym w:font="Wingdings" w:char="F0E0"/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 </w:t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ALS에서는 근육수축 및 구조성분 경로가 시스템적으로 가장 크게 영향, 임상증상(근육 위축/약화)과도 직결.</w:t>
      </w:r>
    </w:p>
    <w:p w14:paraId="282C3CD4" w14:textId="77777777" w:rsidR="00B720DE" w:rsidRPr="00F51354" w:rsidRDefault="00B720DE" w:rsidP="00B720DE">
      <w:pPr>
        <w:spacing w:before="100" w:beforeAutospacing="1" w:after="100" w:afterAutospacing="1" w:line="240" w:lineRule="auto"/>
        <w:rPr>
          <w:rFonts w:ascii="Bookk Myungjo Light" w:eastAsia="Bookk Myungjo Light" w:hAnsi="Bookk Myungjo Light" w:cs="굴림"/>
          <w:b/>
          <w:bCs/>
          <w:color w:val="auto"/>
          <w:sz w:val="24"/>
          <w:szCs w:val="24"/>
          <w:lang w:eastAsia="ko-KR"/>
        </w:rPr>
      </w:pPr>
    </w:p>
    <w:p w14:paraId="47570FF0" w14:textId="77777777" w:rsidR="00B720DE" w:rsidRPr="00F51354" w:rsidRDefault="00B720DE" w:rsidP="00B720DE">
      <w:pPr>
        <w:spacing w:before="100" w:beforeAutospacing="1" w:after="100" w:afterAutospacing="1" w:line="240" w:lineRule="auto"/>
        <w:rPr>
          <w:rFonts w:ascii="Bookk Myungjo Light" w:eastAsia="Bookk Myungjo Light" w:hAnsi="Bookk Myungjo Light" w:cs="굴림"/>
          <w:b/>
          <w:bCs/>
          <w:color w:val="auto"/>
          <w:sz w:val="24"/>
          <w:szCs w:val="24"/>
          <w:lang w:eastAsia="ko-KR"/>
        </w:rPr>
      </w:pPr>
    </w:p>
    <w:p w14:paraId="64D0DACF" w14:textId="77777777" w:rsidR="00B720DE" w:rsidRPr="00F51354" w:rsidRDefault="00B720DE" w:rsidP="00B720DE">
      <w:pPr>
        <w:spacing w:before="100" w:beforeAutospacing="1" w:after="100" w:afterAutospacing="1" w:line="240" w:lineRule="auto"/>
        <w:rPr>
          <w:rFonts w:ascii="Bookk Myungjo Light" w:eastAsia="Bookk Myungjo Light" w:hAnsi="Bookk Myungjo Light" w:cs="굴림" w:hint="eastAsia"/>
          <w:b/>
          <w:bCs/>
          <w:color w:val="auto"/>
          <w:sz w:val="24"/>
          <w:szCs w:val="24"/>
          <w:lang w:eastAsia="ko-KR"/>
        </w:rPr>
      </w:pPr>
    </w:p>
    <w:p w14:paraId="67BB2A6C" w14:textId="77777777" w:rsidR="004C2767" w:rsidRPr="00F51354" w:rsidRDefault="004C2767" w:rsidP="007D60D3">
      <w:pPr>
        <w:rPr>
          <w:rFonts w:ascii="Bookk Myungjo Light" w:eastAsia="Bookk Myungjo Light" w:hAnsi="Bookk Myungjo Light" w:cs="굴림"/>
          <w:b/>
          <w:bCs/>
          <w:color w:val="auto"/>
          <w:sz w:val="24"/>
          <w:szCs w:val="24"/>
          <w:lang w:eastAsia="ko-KR"/>
        </w:rPr>
      </w:pPr>
      <w:bookmarkStart w:id="3" w:name="OLE_LINK8"/>
      <w:r w:rsidRPr="00F51354">
        <w:rPr>
          <w:rFonts w:ascii="Bookk Myungjo Light" w:eastAsia="Bookk Myungjo Light" w:hAnsi="Bookk Myungjo Light" w:cs="굴림" w:hint="eastAsia"/>
          <w:b/>
          <w:bCs/>
          <w:color w:val="auto"/>
          <w:sz w:val="24"/>
          <w:szCs w:val="24"/>
          <w:lang w:eastAsia="ko-KR"/>
        </w:rPr>
        <w:t>(</w:t>
      </w:r>
      <w:proofErr w:type="spellStart"/>
      <w:r w:rsidRPr="00F51354">
        <w:rPr>
          <w:rFonts w:ascii="Bookk Myungjo Light" w:eastAsia="Bookk Myungjo Light" w:hAnsi="Bookk Myungjo Light" w:cs="굴림" w:hint="eastAsia"/>
          <w:b/>
          <w:bCs/>
          <w:color w:val="auto"/>
          <w:sz w:val="24"/>
          <w:szCs w:val="24"/>
          <w:lang w:eastAsia="ko-KR"/>
        </w:rPr>
        <w:t>i~j</w:t>
      </w:r>
      <w:proofErr w:type="spellEnd"/>
      <w:r w:rsidRPr="00F51354">
        <w:rPr>
          <w:rFonts w:ascii="Bookk Myungjo Light" w:eastAsia="Bookk Myungjo Light" w:hAnsi="Bookk Myungjo Light" w:cs="굴림" w:hint="eastAsia"/>
          <w:b/>
          <w:bCs/>
          <w:color w:val="auto"/>
          <w:sz w:val="24"/>
          <w:szCs w:val="24"/>
          <w:lang w:eastAsia="ko-KR"/>
        </w:rPr>
        <w:t xml:space="preserve">) 임상적 질병 심각도 예측 </w:t>
      </w:r>
    </w:p>
    <w:p w14:paraId="15570E1A" w14:textId="1AEBEBA0" w:rsidR="007D60D3" w:rsidRPr="00F51354" w:rsidRDefault="007D60D3" w:rsidP="007D60D3">
      <w:pPr>
        <w:rPr>
          <w:rFonts w:ascii="Bookk Myungjo Light" w:eastAsia="Bookk Myungjo Light" w:hAnsi="Bookk Myungjo Light"/>
          <w:sz w:val="18"/>
          <w:szCs w:val="18"/>
          <w:lang w:eastAsia="ko-KR"/>
        </w:rPr>
      </w:pPr>
      <w:r w:rsidRPr="00F51354">
        <w:rPr>
          <w:rFonts w:ascii="Bookk Myungjo Light" w:eastAsia="Bookk Myungjo Light" w:hAnsi="Bookk Myungjo Light" w:hint="eastAsia"/>
          <w:sz w:val="18"/>
          <w:szCs w:val="18"/>
          <w:lang w:eastAsia="ko-KR"/>
        </w:rPr>
        <w:lastRenderedPageBreak/>
        <w:t xml:space="preserve">질환별 주요 경로는 무엇인지 </w:t>
      </w:r>
      <w:r w:rsidR="00104D6A" w:rsidRPr="00F51354">
        <w:rPr>
          <w:rFonts w:ascii="Bookk Myungjo Light" w:eastAsia="Bookk Myungjo Light" w:hAnsi="Bookk Myungjo Light" w:hint="eastAsia"/>
          <w:sz w:val="18"/>
          <w:szCs w:val="18"/>
          <w:lang w:eastAsia="ko-KR"/>
        </w:rPr>
        <w:t xml:space="preserve">찾고, 특정된 단백질 기능을 질병과 어떻게 해석할 수 있는지 정리합니다. </w:t>
      </w:r>
      <w:bookmarkStart w:id="4" w:name="OLE_LINK5"/>
    </w:p>
    <w:p w14:paraId="17DF04AD" w14:textId="77777777" w:rsidR="00B720DE" w:rsidRPr="00F51354" w:rsidRDefault="00B720DE" w:rsidP="004C2767">
      <w:pPr>
        <w:spacing w:line="276" w:lineRule="auto"/>
        <w:ind w:left="0"/>
        <w:rPr>
          <w:rFonts w:ascii="Bookk Myungjo Light" w:eastAsia="Bookk Myungjo Light" w:hAnsi="Bookk Myungjo Light" w:hint="eastAsia"/>
          <w:sz w:val="20"/>
          <w:szCs w:val="20"/>
          <w:lang w:eastAsia="ko-KR"/>
        </w:rPr>
      </w:pPr>
    </w:p>
    <w:bookmarkEnd w:id="3"/>
    <w:p w14:paraId="6B4E40CF" w14:textId="77777777" w:rsidR="00E265EA" w:rsidRPr="00E265EA" w:rsidRDefault="00E265EA" w:rsidP="004C276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Bookk Myungjo Light" w:eastAsia="Bookk Myungjo Light" w:hAnsi="Bookk Myungjo Light" w:cs="굴림"/>
          <w:b/>
          <w:bCs/>
          <w:color w:val="auto"/>
          <w:lang w:eastAsia="ko-KR"/>
        </w:rPr>
      </w:pPr>
      <w:proofErr w:type="spellStart"/>
      <w:r w:rsidRPr="00E265EA">
        <w:rPr>
          <w:rFonts w:ascii="Bookk Myungjo Light" w:eastAsia="Bookk Myungjo Light" w:hAnsi="Bookk Myungjo Light" w:cs="굴림"/>
          <w:b/>
          <w:bCs/>
          <w:color w:val="auto"/>
          <w:lang w:eastAsia="ko-KR"/>
        </w:rPr>
        <w:t>i</w:t>
      </w:r>
      <w:proofErr w:type="spellEnd"/>
      <w:r w:rsidRPr="00E265EA">
        <w:rPr>
          <w:rFonts w:ascii="Bookk Myungjo Light" w:eastAsia="Bookk Myungjo Light" w:hAnsi="Bookk Myungjo Light" w:cs="굴림"/>
          <w:b/>
          <w:bCs/>
          <w:color w:val="auto"/>
          <w:lang w:eastAsia="ko-KR"/>
        </w:rPr>
        <w:t xml:space="preserve"> : 단백질 </w:t>
      </w:r>
      <w:proofErr w:type="spellStart"/>
      <w:r w:rsidRPr="00E265EA">
        <w:rPr>
          <w:rFonts w:ascii="Bookk Myungjo Light" w:eastAsia="Bookk Myungjo Light" w:hAnsi="Bookk Myungjo Light" w:cs="굴림"/>
          <w:b/>
          <w:bCs/>
          <w:color w:val="auto"/>
          <w:lang w:eastAsia="ko-KR"/>
        </w:rPr>
        <w:t>시그니처</w:t>
      </w:r>
      <w:proofErr w:type="spellEnd"/>
      <w:r w:rsidRPr="00E265EA">
        <w:rPr>
          <w:rFonts w:ascii="Bookk Myungjo Light" w:eastAsia="Bookk Myungjo Light" w:hAnsi="Bookk Myungjo Light" w:cs="굴림"/>
          <w:b/>
          <w:bCs/>
          <w:color w:val="auto"/>
          <w:lang w:eastAsia="ko-KR"/>
        </w:rPr>
        <w:t xml:space="preserve"> 분포 </w:t>
      </w:r>
    </w:p>
    <w:p w14:paraId="341943AE" w14:textId="77777777" w:rsidR="00E265EA" w:rsidRPr="00E265EA" w:rsidRDefault="00E265EA" w:rsidP="004C276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</w:pPr>
      <w:r w:rsidRPr="00E265EA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t>x-axis : CDR, Clinical Dementia Rating, 질병 심각도 → 점수가 높을수록 질병이 심한 상태</w:t>
      </w:r>
    </w:p>
    <w:p w14:paraId="48463510" w14:textId="77777777" w:rsidR="00E265EA" w:rsidRPr="00E265EA" w:rsidRDefault="00E265EA" w:rsidP="004C276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</w:pPr>
      <w:r w:rsidRPr="00E265EA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t>y-axis : Multivariate protein signature → LASSO 모델로 도출한 단백질 조합의 점수</w:t>
      </w:r>
    </w:p>
    <w:p w14:paraId="42D775D2" w14:textId="0D408C17" w:rsidR="00B720DE" w:rsidRPr="00E265EA" w:rsidRDefault="00E265EA" w:rsidP="004C276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</w:pPr>
      <w:r w:rsidRPr="00E265EA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t xml:space="preserve">해석 : </w:t>
      </w:r>
      <w:r w:rsidR="004C2767"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- </w:t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Train set에서 r = 0.68, Test set에서 r = 0.58</w:t>
      </w:r>
      <w:r w:rsidR="004C2767"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→ 상관계수(</w:t>
      </w:r>
      <w:proofErr w:type="spellStart"/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r-value</w:t>
      </w:r>
      <w:proofErr w:type="spellEnd"/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)가 높을수록 단백질 </w:t>
      </w:r>
      <w:proofErr w:type="spellStart"/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시그니처</w:t>
      </w:r>
      <w:proofErr w:type="spellEnd"/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 조합이 실제 임상적 중증도(CDR score)와 잘 일치함을 의미함</w:t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.</w:t>
      </w:r>
      <w:r w:rsidR="004C2767"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- </w:t>
      </w:r>
      <w:proofErr w:type="spellStart"/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분</w:t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포적</w:t>
      </w:r>
      <w:proofErr w:type="spellEnd"/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 특징은 </w:t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CDR이 높아질수록(y축) protein signature 점수가 일관되게 증가</w:t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함.</w:t>
      </w:r>
      <w:r w:rsidR="004C2767"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- </w:t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Violin plot</w:t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은</w:t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 각 CDR별 점수 분포와 </w:t>
      </w:r>
      <w:proofErr w:type="spellStart"/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중심값이</w:t>
      </w:r>
      <w:proofErr w:type="spellEnd"/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 뚜렷하게 상향 이동</w:t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하는 것을 볼 수 있음.</w:t>
      </w:r>
      <w:r w:rsidR="004C2767"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- </w:t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실용적 의미</w:t>
      </w:r>
      <w:r w:rsidR="004C2767"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   1. </w:t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혈액 기반 단백질 </w:t>
      </w:r>
      <w:proofErr w:type="spellStart"/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시그니처만으로도</w:t>
      </w:r>
      <w:proofErr w:type="spellEnd"/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 질병 심각도를 꽤 정확하게 예측 가능</w:t>
      </w:r>
      <w:r w:rsidR="004C2767"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   2. </w:t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훈련, 테스트 세트 모두에서 유사하게 높은 설명력을 보임(모델 일반화 우수)</w:t>
      </w:r>
      <w:r w:rsidR="00B720DE"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</w:p>
    <w:p w14:paraId="54EDD9F3" w14:textId="77777777" w:rsidR="00E265EA" w:rsidRPr="00E265EA" w:rsidRDefault="00E265EA" w:rsidP="004C276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Bookk Myungjo Light" w:eastAsia="Bookk Myungjo Light" w:hAnsi="Bookk Myungjo Light" w:cs="굴림"/>
          <w:b/>
          <w:bCs/>
          <w:color w:val="auto"/>
          <w:lang w:eastAsia="ko-KR"/>
        </w:rPr>
      </w:pPr>
      <w:r w:rsidRPr="00E265EA">
        <w:rPr>
          <w:rFonts w:ascii="Bookk Myungjo Light" w:eastAsia="Bookk Myungjo Light" w:hAnsi="Bookk Myungjo Light" w:cs="굴림"/>
          <w:b/>
          <w:bCs/>
          <w:color w:val="auto"/>
          <w:lang w:eastAsia="ko-KR"/>
        </w:rPr>
        <w:t xml:space="preserve">j : 단백질 </w:t>
      </w:r>
      <w:proofErr w:type="spellStart"/>
      <w:r w:rsidRPr="00E265EA">
        <w:rPr>
          <w:rFonts w:ascii="Bookk Myungjo Light" w:eastAsia="Bookk Myungjo Light" w:hAnsi="Bookk Myungjo Light" w:cs="굴림"/>
          <w:b/>
          <w:bCs/>
          <w:color w:val="auto"/>
          <w:lang w:eastAsia="ko-KR"/>
        </w:rPr>
        <w:t>시그니처와</w:t>
      </w:r>
      <w:proofErr w:type="spellEnd"/>
      <w:r w:rsidRPr="00E265EA">
        <w:rPr>
          <w:rFonts w:ascii="Bookk Myungjo Light" w:eastAsia="Bookk Myungjo Light" w:hAnsi="Bookk Myungjo Light" w:cs="굴림"/>
          <w:b/>
          <w:bCs/>
          <w:color w:val="auto"/>
          <w:lang w:eastAsia="ko-KR"/>
        </w:rPr>
        <w:t xml:space="preserve"> CDR의 관계 </w:t>
      </w:r>
    </w:p>
    <w:p w14:paraId="43CF0F4D" w14:textId="77777777" w:rsidR="00E265EA" w:rsidRPr="00E265EA" w:rsidRDefault="00E265EA" w:rsidP="004C276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</w:pPr>
      <w:r w:rsidRPr="00E265EA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t>접근 방식 : LASSO 통해 질병 심각도(CDR)</w:t>
      </w:r>
      <w:proofErr w:type="spellStart"/>
      <w:r w:rsidRPr="00E265EA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t>를</w:t>
      </w:r>
      <w:proofErr w:type="spellEnd"/>
      <w:r w:rsidRPr="00E265EA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t xml:space="preserve"> 예측 할 수 있는 단백질 조합 찾음</w:t>
      </w:r>
    </w:p>
    <w:p w14:paraId="798AD682" w14:textId="77777777" w:rsidR="00E265EA" w:rsidRPr="00E265EA" w:rsidRDefault="00E265EA" w:rsidP="004C276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</w:pPr>
      <w:r w:rsidRPr="00E265EA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t>color : CDR 점수 (0.5 ~ 3)</w:t>
      </w:r>
    </w:p>
    <w:p w14:paraId="5E543BC0" w14:textId="77777777" w:rsidR="00E265EA" w:rsidRPr="00E265EA" w:rsidRDefault="00E265EA" w:rsidP="004C276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</w:pPr>
      <w:proofErr w:type="spellStart"/>
      <w:r w:rsidRPr="00E265EA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t>r-value</w:t>
      </w:r>
      <w:proofErr w:type="spellEnd"/>
      <w:r w:rsidRPr="00E265EA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t xml:space="preserve"> : 질병 내에서 CDR과 단백질 </w:t>
      </w:r>
      <w:proofErr w:type="spellStart"/>
      <w:r w:rsidRPr="00E265EA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t>시그니처</w:t>
      </w:r>
      <w:proofErr w:type="spellEnd"/>
      <w:r w:rsidRPr="00E265EA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t xml:space="preserve"> 간의 상관계수</w:t>
      </w:r>
    </w:p>
    <w:p w14:paraId="60851E9F" w14:textId="77777777" w:rsidR="00E265EA" w:rsidRPr="00E265EA" w:rsidRDefault="00E265EA" w:rsidP="004C276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</w:pPr>
      <w:r w:rsidRPr="00E265EA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t>plot : Violin plot은 데이터 분포와 중심 경향을 동시에 확인할 수 있음</w:t>
      </w:r>
    </w:p>
    <w:p w14:paraId="4D621D00" w14:textId="1C0FC308" w:rsidR="00E265EA" w:rsidRPr="00F51354" w:rsidRDefault="00E265EA" w:rsidP="004C276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</w:pPr>
      <w:r w:rsidRPr="00E265EA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t xml:space="preserve">해석 : </w:t>
      </w:r>
      <w:bookmarkEnd w:id="4"/>
      <w:r w:rsidR="004C2767"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1. </w:t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FTD는 </w:t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상관계수가</w:t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 0.85로 가장 높아, 단백질 </w:t>
      </w:r>
      <w:proofErr w:type="spellStart"/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시그니처가</w:t>
      </w:r>
      <w:proofErr w:type="spellEnd"/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 임상 중증도(CDR)와 매우 밀접하게 일치</w:t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하여 단백질 변화가 임상 증상 심각도를 가장 잘 반영함.</w:t>
      </w:r>
      <w:r w:rsidR="004C2767"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2. </w:t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PD는 </w:t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상관계수가 </w:t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0.70, AD는</w:t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 상관계수가</w:t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 0.55로 유의</w:t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한</w:t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 양의 상관</w:t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을 보이며,</w:t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 단백질 </w:t>
      </w:r>
      <w:proofErr w:type="spellStart"/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시그니처</w:t>
      </w:r>
      <w:proofErr w:type="spellEnd"/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 점수가 높아질수록 CDR(인지기능 저하)도 뚜렷하게 악화</w:t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함.</w:t>
      </w:r>
      <w:r w:rsidR="004C2767"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3. </w:t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CDR이 높을수록(병이 심할수록) protein signature 값이 일정하게 증가하는 경향</w:t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을 보임.</w:t>
      </w:r>
      <w:r w:rsidR="004C2767" w:rsidRPr="00F51354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br/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4. </w:t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분포: 각 CDR 점수 그룹마다 단백질 </w:t>
      </w:r>
      <w:proofErr w:type="spellStart"/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시그니처의</w:t>
      </w:r>
      <w:proofErr w:type="spellEnd"/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 </w:t>
      </w:r>
      <w:proofErr w:type="spellStart"/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중심값이</w:t>
      </w:r>
      <w:proofErr w:type="spellEnd"/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 일관되게 상향</w:t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되며</w:t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, 질병 진행을 시계열로 따라갈 수 있음을 시사</w:t>
      </w:r>
      <w:r w:rsidR="004C2767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함.</w:t>
      </w:r>
    </w:p>
    <w:p w14:paraId="2B747E4E" w14:textId="00236FBF" w:rsidR="004C2767" w:rsidRPr="00F51354" w:rsidRDefault="004C2767" w:rsidP="004C276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LASSO 기반 단백질 조합 </w:t>
      </w:r>
      <w:proofErr w:type="spellStart"/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시그니처는</w:t>
      </w:r>
      <w:proofErr w:type="spellEnd"/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 xml:space="preserve"> 임상 치매 척도(CDR)와 높은 상관관계를 보이며, 특히 FTD에서 그 설명력이 가장 탁월</w:t>
      </w:r>
      <w:r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하다.</w:t>
      </w:r>
    </w:p>
    <w:p w14:paraId="5117930F" w14:textId="5F1A2F44" w:rsidR="00E71F2E" w:rsidRPr="00F51354" w:rsidRDefault="00E71F2E" w:rsidP="00104D6A">
      <w:pPr>
        <w:pStyle w:val="1"/>
        <w:rPr>
          <w:rFonts w:ascii="Bookk Myungjo Light" w:eastAsia="Bookk Myungjo Light" w:hAnsi="Bookk Myungjo Light"/>
          <w:b/>
          <w:bCs/>
          <w:sz w:val="22"/>
          <w:szCs w:val="22"/>
          <w:lang w:eastAsia="ko-KR"/>
        </w:rPr>
      </w:pPr>
      <w:bookmarkStart w:id="5" w:name="OLE_LINK9"/>
      <w:r w:rsidRPr="00F51354">
        <w:rPr>
          <w:rFonts w:ascii="Bookk Myungjo Light" w:eastAsia="Bookk Myungjo Light" w:hAnsi="Bookk Myungjo Light" w:hint="eastAsia"/>
          <w:b/>
          <w:bCs/>
          <w:sz w:val="22"/>
          <w:szCs w:val="22"/>
          <w:lang w:eastAsia="ko-KR"/>
        </w:rPr>
        <w:t>장기별 노화 패턴 비교</w:t>
      </w:r>
    </w:p>
    <w:p w14:paraId="3AA24173" w14:textId="59EF6C38" w:rsidR="00104D6A" w:rsidRPr="00F51354" w:rsidRDefault="00104D6A" w:rsidP="00E71F2E">
      <w:pPr>
        <w:pStyle w:val="1"/>
        <w:numPr>
          <w:ilvl w:val="0"/>
          <w:numId w:val="0"/>
        </w:numPr>
        <w:spacing w:before="0"/>
        <w:ind w:left="360"/>
        <w:rPr>
          <w:rFonts w:ascii="Bookk Myungjo Light" w:eastAsia="Bookk Myungjo Light" w:hAnsi="Bookk Myungjo Light"/>
          <w:b/>
          <w:bCs/>
          <w:sz w:val="22"/>
          <w:szCs w:val="22"/>
          <w:lang w:eastAsia="ko-KR"/>
        </w:rPr>
      </w:pPr>
      <w:bookmarkStart w:id="6" w:name="OLE_LINK3"/>
      <w:r w:rsidRPr="00F51354">
        <w:rPr>
          <w:rFonts w:ascii="Bookk Myungjo Light" w:eastAsia="Bookk Myungjo Light" w:hAnsi="Bookk Myungjo Light" w:hint="eastAsia"/>
          <w:b/>
          <w:bCs/>
          <w:sz w:val="22"/>
          <w:szCs w:val="22"/>
          <w:lang w:eastAsia="ko-KR"/>
        </w:rPr>
        <w:t xml:space="preserve">질환과 장기 노화 연관성 </w:t>
      </w:r>
    </w:p>
    <w:p w14:paraId="0D14F462" w14:textId="507567EE" w:rsidR="00104D6A" w:rsidRPr="00F51354" w:rsidRDefault="00104D6A" w:rsidP="00104D6A">
      <w:pPr>
        <w:rPr>
          <w:rFonts w:ascii="Bookk Myungjo Light" w:eastAsia="Bookk Myungjo Light" w:hAnsi="Bookk Myungjo Light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 xml:space="preserve">질환별 노화를 가속 또는 저하의 관계를 보이는 장기가 무엇인지 찾고, 해당 </w:t>
      </w:r>
      <w:proofErr w:type="spellStart"/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장기과</w:t>
      </w:r>
      <w:proofErr w:type="spellEnd"/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 xml:space="preserve"> 병과의 관계를 어떻게 해석할 수 있는지 정리합니다.  </w:t>
      </w:r>
    </w:p>
    <w:p w14:paraId="67DA5EA5" w14:textId="77777777" w:rsidR="004C2767" w:rsidRPr="00F51354" w:rsidRDefault="004C2767" w:rsidP="00104D6A">
      <w:pPr>
        <w:rPr>
          <w:rFonts w:ascii="Bookk Myungjo Light" w:eastAsia="Bookk Myungjo Light" w:hAnsi="Bookk Myungjo Light"/>
          <w:sz w:val="20"/>
          <w:szCs w:val="20"/>
          <w:lang w:eastAsia="ko-KR"/>
        </w:rPr>
      </w:pPr>
    </w:p>
    <w:bookmarkEnd w:id="5"/>
    <w:p w14:paraId="3C396228" w14:textId="77777777" w:rsidR="004C2767" w:rsidRPr="00F51354" w:rsidRDefault="004C2767" w:rsidP="004C2767">
      <w:pPr>
        <w:rPr>
          <w:rFonts w:ascii="Bookk Myungjo Light" w:eastAsia="Bookk Myungjo Light" w:hAnsi="Bookk Myungjo Light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/>
          <w:sz w:val="20"/>
          <w:szCs w:val="20"/>
          <w:lang w:eastAsia="ko-KR"/>
        </w:rPr>
        <w:t>- color</w:t>
      </w:r>
    </w:p>
    <w:p w14:paraId="00777B11" w14:textId="77777777" w:rsidR="004C2767" w:rsidRPr="00F51354" w:rsidRDefault="004C2767" w:rsidP="004C2767">
      <w:pPr>
        <w:rPr>
          <w:rFonts w:ascii="Bookk Myungjo Light" w:eastAsia="Bookk Myungjo Light" w:hAnsi="Bookk Myungjo Light" w:hint="eastAsia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lastRenderedPageBreak/>
        <w:t xml:space="preserve">    - red : 나이 차이 (pred - actual)가 클수록 질병과 양의 연관성</w:t>
      </w:r>
    </w:p>
    <w:p w14:paraId="02B8E930" w14:textId="77777777" w:rsidR="004C2767" w:rsidRPr="00F51354" w:rsidRDefault="004C2767" w:rsidP="004C2767">
      <w:pPr>
        <w:rPr>
          <w:rFonts w:ascii="Bookk Myungjo Light" w:eastAsia="Bookk Myungjo Light" w:hAnsi="Bookk Myungjo Light" w:hint="eastAsia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 xml:space="preserve">    - blue : 나이 차이가 작을수록 질병과 음의 연관성</w:t>
      </w:r>
    </w:p>
    <w:p w14:paraId="55796110" w14:textId="77777777" w:rsidR="00F51354" w:rsidRPr="00F51354" w:rsidRDefault="00F51354" w:rsidP="00104D6A">
      <w:pPr>
        <w:pStyle w:val="af1"/>
        <w:numPr>
          <w:ilvl w:val="0"/>
          <w:numId w:val="2"/>
        </w:numPr>
        <w:rPr>
          <w:rFonts w:ascii="Bookk Myungjo Light" w:eastAsia="Bookk Myungjo Light" w:hAnsi="Bookk Myungjo Light"/>
          <w:b/>
          <w:bCs/>
          <w:lang w:eastAsia="ko-KR"/>
        </w:rPr>
      </w:pPr>
    </w:p>
    <w:p w14:paraId="77F010E4" w14:textId="7C86ABCA" w:rsidR="00104D6A" w:rsidRPr="00F51354" w:rsidRDefault="00104D6A" w:rsidP="00104D6A">
      <w:pPr>
        <w:pStyle w:val="af1"/>
        <w:numPr>
          <w:ilvl w:val="0"/>
          <w:numId w:val="2"/>
        </w:numPr>
        <w:rPr>
          <w:rFonts w:ascii="Bookk Myungjo Light" w:eastAsia="Bookk Myungjo Light" w:hAnsi="Bookk Myungjo Light"/>
          <w:b/>
          <w:bCs/>
          <w:lang w:eastAsia="ko-KR"/>
        </w:rPr>
      </w:pPr>
      <w:r w:rsidRPr="00F51354">
        <w:rPr>
          <w:rFonts w:ascii="Bookk Myungjo Light" w:eastAsia="Bookk Myungjo Light" w:hAnsi="Bookk Myungjo Light"/>
          <w:b/>
          <w:bCs/>
          <w:lang w:eastAsia="ko-KR"/>
        </w:rPr>
        <w:t xml:space="preserve">AD, </w:t>
      </w:r>
      <w:r w:rsidRPr="00F51354">
        <w:rPr>
          <w:rFonts w:ascii="Bookk Myungjo Light" w:eastAsia="Bookk Myungjo Light" w:hAnsi="Bookk Myungjo Light" w:hint="eastAsia"/>
          <w:b/>
          <w:bCs/>
          <w:lang w:eastAsia="ko-KR"/>
        </w:rPr>
        <w:t xml:space="preserve">알츠하이머 </w:t>
      </w:r>
    </w:p>
    <w:p w14:paraId="03852932" w14:textId="43A3468A" w:rsidR="00104D6A" w:rsidRPr="00F51354" w:rsidRDefault="00B349D0" w:rsidP="00104D6A">
      <w:pPr>
        <w:pStyle w:val="af1"/>
        <w:numPr>
          <w:ilvl w:val="1"/>
          <w:numId w:val="2"/>
        </w:numPr>
        <w:rPr>
          <w:rFonts w:ascii="Bookk Myungjo Light" w:eastAsia="Bookk Myungjo Light" w:hAnsi="Bookk Myungjo Light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 xml:space="preserve">뇌(Brain), </w:t>
      </w:r>
      <w:proofErr w:type="spellStart"/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인지뇌</w:t>
      </w:r>
      <w:proofErr w:type="spellEnd"/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(Cognition brain), 동맥(Artery), 간(Liver), 장(Intestine)에서 노화</w:t>
      </w: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가</w:t>
      </w: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 xml:space="preserve"> 가속</w:t>
      </w: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됨.</w:t>
      </w:r>
    </w:p>
    <w:p w14:paraId="10CBF1AE" w14:textId="4B8F4822" w:rsidR="00B349D0" w:rsidRPr="00F51354" w:rsidRDefault="00B349D0" w:rsidP="00B349D0">
      <w:pPr>
        <w:pStyle w:val="af1"/>
        <w:numPr>
          <w:ilvl w:val="1"/>
          <w:numId w:val="2"/>
        </w:numPr>
        <w:rPr>
          <w:rFonts w:ascii="Bookk Myungjo Light" w:eastAsia="Bookk Myungjo Light" w:hAnsi="Bookk Myungjo Light" w:hint="eastAsia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인지 저하와 뇌기능 장애가 핵심</w:t>
      </w: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 xml:space="preserve">이며, </w:t>
      </w: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 xml:space="preserve">뇌와 혈관, 대사 장기의 노화가 특히 </w:t>
      </w:r>
      <w:proofErr w:type="spellStart"/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빨라짐</w:t>
      </w:r>
      <w:proofErr w:type="spellEnd"/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.</w:t>
      </w:r>
    </w:p>
    <w:p w14:paraId="2E2BB265" w14:textId="4348F190" w:rsidR="00B349D0" w:rsidRPr="00F51354" w:rsidRDefault="00B349D0" w:rsidP="00B349D0">
      <w:pPr>
        <w:pStyle w:val="af1"/>
        <w:numPr>
          <w:ilvl w:val="1"/>
          <w:numId w:val="2"/>
        </w:numPr>
        <w:rPr>
          <w:rFonts w:ascii="Bookk Myungjo Light" w:eastAsia="Bookk Myungjo Light" w:hAnsi="Bookk Myungjo Light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이로 인해 신경 퇴행과 더불어 전신 대사와 혈관 건강 악화가 함께 작동함을 의미</w:t>
      </w: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함</w:t>
      </w: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.</w:t>
      </w:r>
    </w:p>
    <w:p w14:paraId="19CD0C2D" w14:textId="77777777" w:rsidR="00104D6A" w:rsidRPr="00F51354" w:rsidRDefault="00104D6A" w:rsidP="00104D6A">
      <w:pPr>
        <w:pStyle w:val="af1"/>
        <w:numPr>
          <w:ilvl w:val="0"/>
          <w:numId w:val="2"/>
        </w:numPr>
        <w:rPr>
          <w:rFonts w:ascii="Bookk Myungjo Light" w:eastAsia="Bookk Myungjo Light" w:hAnsi="Bookk Myungjo Light"/>
          <w:b/>
          <w:bCs/>
          <w:lang w:eastAsia="ko-KR"/>
        </w:rPr>
      </w:pPr>
      <w:r w:rsidRPr="00F51354">
        <w:rPr>
          <w:rFonts w:ascii="Bookk Myungjo Light" w:eastAsia="Bookk Myungjo Light" w:hAnsi="Bookk Myungjo Light"/>
          <w:b/>
          <w:bCs/>
          <w:lang w:eastAsia="ko-KR"/>
        </w:rPr>
        <w:t xml:space="preserve">FTD, </w:t>
      </w:r>
      <w:r w:rsidRPr="00F51354">
        <w:rPr>
          <w:rFonts w:ascii="Bookk Myungjo Light" w:eastAsia="Bookk Myungjo Light" w:hAnsi="Bookk Myungjo Light" w:hint="eastAsia"/>
          <w:b/>
          <w:bCs/>
          <w:lang w:eastAsia="ko-KR"/>
        </w:rPr>
        <w:t>치매</w:t>
      </w:r>
    </w:p>
    <w:p w14:paraId="107A1C04" w14:textId="2D939F44" w:rsidR="00B349D0" w:rsidRPr="00F51354" w:rsidRDefault="00104D6A" w:rsidP="00B349D0">
      <w:pPr>
        <w:pStyle w:val="af1"/>
        <w:numPr>
          <w:ilvl w:val="1"/>
          <w:numId w:val="2"/>
        </w:numPr>
        <w:rPr>
          <w:rFonts w:ascii="Bookk Myungjo Light" w:eastAsia="Bookk Myungjo Light" w:hAnsi="Bookk Myungjo Light" w:hint="eastAsia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b/>
          <w:bCs/>
          <w:lang w:eastAsia="ko-KR"/>
        </w:rPr>
        <w:t xml:space="preserve"> </w:t>
      </w:r>
      <w:r w:rsidR="00B349D0"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 xml:space="preserve">뇌(Brain), </w:t>
      </w:r>
      <w:proofErr w:type="spellStart"/>
      <w:r w:rsidR="00B349D0"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인지뇌</w:t>
      </w:r>
      <w:proofErr w:type="spellEnd"/>
      <w:r w:rsidR="00B349D0"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, 근육(Muscle), 동맥, 간, 신장, 췌장, 장 등 여러 장기</w:t>
      </w:r>
      <w:r w:rsidR="00B349D0"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의 노화가 가속됨.</w:t>
      </w:r>
    </w:p>
    <w:p w14:paraId="379190AF" w14:textId="5499AB8D" w:rsidR="00B349D0" w:rsidRPr="00F51354" w:rsidRDefault="00B349D0" w:rsidP="00B349D0">
      <w:pPr>
        <w:pStyle w:val="af1"/>
        <w:numPr>
          <w:ilvl w:val="1"/>
          <w:numId w:val="2"/>
        </w:numPr>
        <w:rPr>
          <w:rFonts w:ascii="Bookk Myungjo Light" w:eastAsia="Bookk Myungjo Light" w:hAnsi="Bookk Myungjo Light" w:hint="eastAsia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FTD에서는 뇌 뿐만 아니라 근육, 동맥, 신장, 대사장기 등 전신적으로 노화가 가속.</w:t>
      </w:r>
    </w:p>
    <w:p w14:paraId="464FB880" w14:textId="32813CF7" w:rsidR="00104D6A" w:rsidRPr="00F51354" w:rsidRDefault="00B349D0" w:rsidP="00B349D0">
      <w:pPr>
        <w:pStyle w:val="af1"/>
        <w:numPr>
          <w:ilvl w:val="1"/>
          <w:numId w:val="2"/>
        </w:numPr>
        <w:rPr>
          <w:rFonts w:ascii="Bookk Myungjo Light" w:eastAsia="Bookk Myungjo Light" w:hAnsi="Bookk Myungjo Light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 xml:space="preserve">즉, </w:t>
      </w:r>
      <w:proofErr w:type="spellStart"/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신경계뿐</w:t>
      </w:r>
      <w:proofErr w:type="spellEnd"/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 xml:space="preserve"> 아니라 다양한 장기의 노화가 복합적으로 진행되어 환자 임상상이 다양할 수 있음을 시사</w:t>
      </w: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함</w:t>
      </w: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.</w:t>
      </w:r>
    </w:p>
    <w:p w14:paraId="407F77A8" w14:textId="71401400" w:rsidR="00104D6A" w:rsidRPr="00F51354" w:rsidRDefault="00104D6A" w:rsidP="00104D6A">
      <w:pPr>
        <w:pStyle w:val="af1"/>
        <w:numPr>
          <w:ilvl w:val="0"/>
          <w:numId w:val="2"/>
        </w:numPr>
        <w:rPr>
          <w:rFonts w:ascii="Bookk Myungjo Light" w:eastAsia="Bookk Myungjo Light" w:hAnsi="Bookk Myungjo Light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/>
          <w:b/>
          <w:bCs/>
          <w:lang w:eastAsia="ko-KR"/>
        </w:rPr>
        <w:t xml:space="preserve">ALS, </w:t>
      </w:r>
      <w:proofErr w:type="spellStart"/>
      <w:r w:rsidRPr="00F51354">
        <w:rPr>
          <w:rFonts w:ascii="Bookk Myungjo Light" w:eastAsia="Bookk Myungjo Light" w:hAnsi="Bookk Myungjo Light" w:hint="eastAsia"/>
          <w:b/>
          <w:bCs/>
          <w:lang w:eastAsia="ko-KR"/>
        </w:rPr>
        <w:t>루게릭</w:t>
      </w:r>
      <w:proofErr w:type="spellEnd"/>
    </w:p>
    <w:p w14:paraId="3C43DBA7" w14:textId="1FED3D87" w:rsidR="00B349D0" w:rsidRPr="00F51354" w:rsidRDefault="00B349D0" w:rsidP="00B349D0">
      <w:pPr>
        <w:pStyle w:val="af1"/>
        <w:numPr>
          <w:ilvl w:val="1"/>
          <w:numId w:val="2"/>
        </w:numPr>
        <w:rPr>
          <w:rFonts w:ascii="Bookk Myungjo Light" w:eastAsia="Bookk Myungjo Light" w:hAnsi="Bookk Myungjo Light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근육</w:t>
      </w:r>
      <w:r w:rsidRPr="00F51354">
        <w:rPr>
          <w:rFonts w:ascii="Bookk Myungjo Light" w:eastAsia="Bookk Myungjo Light" w:hAnsi="Bookk Myungjo Light"/>
          <w:sz w:val="20"/>
          <w:szCs w:val="20"/>
          <w:lang w:eastAsia="ko-KR"/>
        </w:rPr>
        <w:t>(Muscle</w:t>
      </w: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) 의</w:t>
      </w:r>
      <w:r w:rsidRPr="00F51354">
        <w:rPr>
          <w:rFonts w:ascii="MS Mincho" w:eastAsia="MS Mincho" w:hAnsi="MS Mincho" w:cs="MS Mincho" w:hint="eastAsia"/>
          <w:sz w:val="20"/>
          <w:szCs w:val="20"/>
          <w:lang w:eastAsia="ko-KR"/>
        </w:rPr>
        <w:t> </w:t>
      </w: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노화가</w:t>
      </w:r>
      <w:r w:rsidRPr="00F51354">
        <w:rPr>
          <w:rFonts w:ascii="Bookk Myungjo Light" w:eastAsia="Bookk Myungjo Light" w:hAnsi="Bookk Myungjo Light"/>
          <w:sz w:val="20"/>
          <w:szCs w:val="20"/>
          <w:lang w:eastAsia="ko-KR"/>
        </w:rPr>
        <w:t xml:space="preserve"> </w:t>
      </w: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 xml:space="preserve">가속되고, </w:t>
      </w: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폐</w:t>
      </w:r>
      <w:r w:rsidRPr="00F51354">
        <w:rPr>
          <w:rFonts w:ascii="Bookk Myungjo Light" w:eastAsia="Bookk Myungjo Light" w:hAnsi="Bookk Myungjo Light"/>
          <w:sz w:val="20"/>
          <w:szCs w:val="20"/>
          <w:lang w:eastAsia="ko-KR"/>
        </w:rPr>
        <w:t>(Lung)</w:t>
      </w: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는 느린 노화와 관련.</w:t>
      </w:r>
    </w:p>
    <w:p w14:paraId="35BF6C1F" w14:textId="55F48121" w:rsidR="00B349D0" w:rsidRPr="00F51354" w:rsidRDefault="00B349D0" w:rsidP="00B349D0">
      <w:pPr>
        <w:pStyle w:val="af1"/>
        <w:numPr>
          <w:ilvl w:val="1"/>
          <w:numId w:val="2"/>
        </w:numPr>
        <w:rPr>
          <w:rFonts w:ascii="Bookk Myungjo Light" w:eastAsia="Bookk Myungjo Light" w:hAnsi="Bookk Myungjo Light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파킨슨병에서는</w:t>
      </w:r>
      <w:r w:rsidRPr="00F51354">
        <w:rPr>
          <w:rFonts w:ascii="Bookk Myungjo Light" w:eastAsia="Bookk Myungjo Light" w:hAnsi="Bookk Myungjo Light"/>
          <w:sz w:val="20"/>
          <w:szCs w:val="20"/>
          <w:lang w:eastAsia="ko-KR"/>
        </w:rPr>
        <w:t xml:space="preserve"> </w:t>
      </w: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근육</w:t>
      </w:r>
      <w:r w:rsidRPr="00F51354">
        <w:rPr>
          <w:rFonts w:ascii="Bookk Myungjo Light" w:eastAsia="Bookk Myungjo Light" w:hAnsi="Bookk Myungjo Light"/>
          <w:sz w:val="20"/>
          <w:szCs w:val="20"/>
          <w:lang w:eastAsia="ko-KR"/>
        </w:rPr>
        <w:t xml:space="preserve"> </w:t>
      </w: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노화가</w:t>
      </w:r>
      <w:r w:rsidRPr="00F51354">
        <w:rPr>
          <w:rFonts w:ascii="Bookk Myungjo Light" w:eastAsia="Bookk Myungjo Light" w:hAnsi="Bookk Myungjo Light"/>
          <w:sz w:val="20"/>
          <w:szCs w:val="20"/>
          <w:lang w:eastAsia="ko-KR"/>
        </w:rPr>
        <w:t xml:space="preserve"> </w:t>
      </w: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가장</w:t>
      </w:r>
      <w:r w:rsidRPr="00F51354">
        <w:rPr>
          <w:rFonts w:ascii="Bookk Myungjo Light" w:eastAsia="Bookk Myungjo Light" w:hAnsi="Bookk Myungjo Light"/>
          <w:sz w:val="20"/>
          <w:szCs w:val="20"/>
          <w:lang w:eastAsia="ko-KR"/>
        </w:rPr>
        <w:t xml:space="preserve"> </w:t>
      </w: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두드러지게</w:t>
      </w:r>
      <w:r w:rsidRPr="00F51354">
        <w:rPr>
          <w:rFonts w:ascii="Bookk Myungjo Light" w:eastAsia="Bookk Myungjo Light" w:hAnsi="Bookk Myungjo Light"/>
          <w:sz w:val="20"/>
          <w:szCs w:val="20"/>
          <w:lang w:eastAsia="ko-KR"/>
        </w:rPr>
        <w:t xml:space="preserve"> </w:t>
      </w: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가속되어</w:t>
      </w:r>
      <w:r w:rsidRPr="00F51354">
        <w:rPr>
          <w:rFonts w:ascii="Bookk Myungjo Light" w:eastAsia="Bookk Myungjo Light" w:hAnsi="Bookk Myungjo Light"/>
          <w:sz w:val="20"/>
          <w:szCs w:val="20"/>
          <w:lang w:eastAsia="ko-KR"/>
        </w:rPr>
        <w:t xml:space="preserve">, </w:t>
      </w: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주요</w:t>
      </w:r>
      <w:r w:rsidRPr="00F51354">
        <w:rPr>
          <w:rFonts w:ascii="Bookk Myungjo Light" w:eastAsia="Bookk Myungjo Light" w:hAnsi="Bookk Myungjo Light"/>
          <w:sz w:val="20"/>
          <w:szCs w:val="20"/>
          <w:lang w:eastAsia="ko-KR"/>
        </w:rPr>
        <w:t xml:space="preserve"> </w:t>
      </w: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증상인</w:t>
      </w:r>
      <w:r w:rsidRPr="00F51354">
        <w:rPr>
          <w:rFonts w:ascii="Bookk Myungjo Light" w:eastAsia="Bookk Myungjo Light" w:hAnsi="Bookk Myungjo Light"/>
          <w:sz w:val="20"/>
          <w:szCs w:val="20"/>
          <w:lang w:eastAsia="ko-KR"/>
        </w:rPr>
        <w:t xml:space="preserve"> </w:t>
      </w: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운동장애와</w:t>
      </w:r>
      <w:r w:rsidRPr="00F51354">
        <w:rPr>
          <w:rFonts w:ascii="Bookk Myungjo Light" w:eastAsia="Bookk Myungjo Light" w:hAnsi="Bookk Myungjo Light"/>
          <w:sz w:val="20"/>
          <w:szCs w:val="20"/>
          <w:lang w:eastAsia="ko-KR"/>
        </w:rPr>
        <w:t xml:space="preserve"> </w:t>
      </w: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직결됨</w:t>
      </w:r>
      <w:r w:rsidRPr="00F51354">
        <w:rPr>
          <w:rFonts w:ascii="Bookk Myungjo Light" w:eastAsia="Bookk Myungjo Light" w:hAnsi="Bookk Myungjo Light"/>
          <w:sz w:val="20"/>
          <w:szCs w:val="20"/>
          <w:lang w:eastAsia="ko-KR"/>
        </w:rPr>
        <w:t>.</w:t>
      </w:r>
    </w:p>
    <w:p w14:paraId="3567BFB9" w14:textId="0BA3A779" w:rsidR="00104D6A" w:rsidRPr="00F51354" w:rsidRDefault="00B349D0" w:rsidP="00B349D0">
      <w:pPr>
        <w:pStyle w:val="af1"/>
        <w:numPr>
          <w:ilvl w:val="1"/>
          <w:numId w:val="2"/>
        </w:numPr>
        <w:rPr>
          <w:rFonts w:ascii="Bookk Myungjo Light" w:eastAsia="Bookk Myungjo Light" w:hAnsi="Bookk Myungjo Light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sz w:val="20"/>
          <w:szCs w:val="20"/>
          <w:lang w:eastAsia="ko-KR"/>
        </w:rPr>
        <w:t>반면, 폐는 오히려 노화가 감소(혹은 속도가 늦음)하는 특징이 있어, 주요 병태가 근육과 운동신경계에 집중됨을 강조함.</w:t>
      </w:r>
    </w:p>
    <w:bookmarkEnd w:id="6"/>
    <w:p w14:paraId="58B54D07" w14:textId="267D6FA5" w:rsidR="00E71F2E" w:rsidRPr="00F51354" w:rsidRDefault="00E71F2E" w:rsidP="00104D6A">
      <w:pPr>
        <w:pStyle w:val="1"/>
        <w:rPr>
          <w:rFonts w:ascii="Bookk Myungjo Light" w:eastAsia="Bookk Myungjo Light" w:hAnsi="Bookk Myungjo Light"/>
          <w:b/>
          <w:bCs/>
          <w:sz w:val="22"/>
          <w:szCs w:val="22"/>
          <w:lang w:eastAsia="ko-KR"/>
        </w:rPr>
      </w:pPr>
      <w:proofErr w:type="spellStart"/>
      <w:r w:rsidRPr="00F51354">
        <w:rPr>
          <w:rFonts w:ascii="Bookk Myungjo Light" w:eastAsia="Bookk Myungjo Light" w:hAnsi="Bookk Myungjo Light" w:hint="eastAsia"/>
          <w:b/>
          <w:bCs/>
          <w:sz w:val="22"/>
          <w:szCs w:val="22"/>
          <w:lang w:eastAsia="ko-KR"/>
        </w:rPr>
        <w:t>바이오마커</w:t>
      </w:r>
      <w:proofErr w:type="spellEnd"/>
      <w:r w:rsidRPr="00F51354">
        <w:rPr>
          <w:rFonts w:ascii="Bookk Myungjo Light" w:eastAsia="Bookk Myungjo Light" w:hAnsi="Bookk Myungjo Light" w:hint="eastAsia"/>
          <w:b/>
          <w:bCs/>
          <w:sz w:val="22"/>
          <w:szCs w:val="22"/>
          <w:lang w:eastAsia="ko-KR"/>
        </w:rPr>
        <w:t xml:space="preserve"> 효과 분석</w:t>
      </w:r>
    </w:p>
    <w:p w14:paraId="5EA773F0" w14:textId="77777777" w:rsidR="00E265EA" w:rsidRPr="00E265EA" w:rsidRDefault="00E265EA" w:rsidP="00E265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</w:pPr>
      <w:r w:rsidRPr="00E265EA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t>핵심 질문 : APOE ε4 보유 여부가 단백질 발현을 어떻게 바꾸고, 그 변화가 알츠하이머(AD) 특이적인가, 아니면 모든 사람에게 공통적인가?</w:t>
      </w:r>
    </w:p>
    <w:p w14:paraId="59179F98" w14:textId="77777777" w:rsidR="00E265EA" w:rsidRPr="00E265EA" w:rsidRDefault="00E265EA" w:rsidP="00E265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</w:pPr>
      <w:r w:rsidRPr="00E265EA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t xml:space="preserve">(참고) APOE, Apolipoprotein E </w:t>
      </w:r>
    </w:p>
    <w:p w14:paraId="7A526926" w14:textId="77777777" w:rsidR="00E265EA" w:rsidRPr="00E265EA" w:rsidRDefault="00E265EA" w:rsidP="00E265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</w:pPr>
      <w:r w:rsidRPr="00E265EA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t>지질(지방) 대사에 관여하는 단백질 생성</w:t>
      </w:r>
    </w:p>
    <w:p w14:paraId="30984B86" w14:textId="02F269D2" w:rsidR="00E265EA" w:rsidRPr="00F51354" w:rsidRDefault="00E265EA" w:rsidP="00E265E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</w:pPr>
      <w:r w:rsidRPr="00E265EA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t>3가지 대립형질(allele)</w:t>
      </w:r>
      <w:proofErr w:type="spellStart"/>
      <w:r w:rsidRPr="00E265EA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t>를</w:t>
      </w:r>
      <w:proofErr w:type="spellEnd"/>
      <w:r w:rsidRPr="00E265EA"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  <w:t xml:space="preserve"> 가지는데 ε4는 특히 알츠하이머의 위험을 증가시키는 대립형질로 알려져 있음</w:t>
      </w:r>
      <w:r w:rsidR="00B349D0" w:rsidRPr="00F51354"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  <w:t>.</w:t>
      </w:r>
    </w:p>
    <w:p w14:paraId="25017CF1" w14:textId="77777777" w:rsidR="00B349D0" w:rsidRPr="00F51354" w:rsidRDefault="00B349D0" w:rsidP="00B349D0">
      <w:pPr>
        <w:spacing w:before="100" w:beforeAutospacing="1" w:after="100" w:afterAutospacing="1" w:line="240" w:lineRule="auto"/>
        <w:rPr>
          <w:rFonts w:ascii="Bookk Myungjo Light" w:eastAsia="Bookk Myungjo Light" w:hAnsi="Bookk Myungjo Light" w:cs="굴림"/>
          <w:color w:val="auto"/>
          <w:sz w:val="20"/>
          <w:szCs w:val="20"/>
          <w:lang w:eastAsia="ko-KR"/>
        </w:rPr>
      </w:pPr>
    </w:p>
    <w:p w14:paraId="6AB06BB9" w14:textId="77777777" w:rsidR="00B349D0" w:rsidRPr="00F51354" w:rsidRDefault="00B349D0" w:rsidP="00B349D0">
      <w:pPr>
        <w:spacing w:before="100" w:beforeAutospacing="1" w:after="100" w:afterAutospacing="1" w:line="240" w:lineRule="auto"/>
        <w:rPr>
          <w:rFonts w:ascii="Bookk Myungjo Light" w:eastAsia="Bookk Myungjo Light" w:hAnsi="Bookk Myungjo Light" w:cs="굴림" w:hint="eastAsia"/>
          <w:color w:val="auto"/>
          <w:sz w:val="20"/>
          <w:szCs w:val="20"/>
          <w:lang w:eastAsia="ko-KR"/>
        </w:rPr>
      </w:pPr>
    </w:p>
    <w:p w14:paraId="42EB67C9" w14:textId="7D680EA9" w:rsidR="00E71F2E" w:rsidRPr="00F51354" w:rsidRDefault="00E71F2E" w:rsidP="00E71F2E">
      <w:pPr>
        <w:pStyle w:val="1"/>
        <w:numPr>
          <w:ilvl w:val="0"/>
          <w:numId w:val="0"/>
        </w:numPr>
        <w:spacing w:before="0"/>
        <w:ind w:left="360"/>
        <w:rPr>
          <w:rFonts w:ascii="Bookk Myungjo Light" w:eastAsia="Bookk Myungjo Light" w:hAnsi="Bookk Myungjo Light"/>
          <w:b/>
          <w:bCs/>
          <w:sz w:val="22"/>
          <w:szCs w:val="22"/>
          <w:lang w:eastAsia="ko-KR"/>
        </w:rPr>
      </w:pPr>
      <w:r w:rsidRPr="00F51354">
        <w:rPr>
          <w:rFonts w:ascii="Bookk Myungjo Light" w:eastAsia="Bookk Myungjo Light" w:hAnsi="Bookk Myungjo Light" w:hint="eastAsia"/>
          <w:b/>
          <w:bCs/>
          <w:sz w:val="22"/>
          <w:szCs w:val="22"/>
          <w:lang w:eastAsia="ko-KR"/>
        </w:rPr>
        <w:t xml:space="preserve">연관 단백질 분석  </w:t>
      </w:r>
    </w:p>
    <w:p w14:paraId="5BF95B9D" w14:textId="6C3B08B5" w:rsidR="00E71F2E" w:rsidRPr="00F51354" w:rsidRDefault="00E71F2E" w:rsidP="00E71F2E">
      <w:pPr>
        <w:rPr>
          <w:rFonts w:ascii="Bookk Myungjo Light" w:eastAsia="Bookk Myungjo Light" w:hAnsi="Bookk Myungjo Light"/>
          <w:color w:val="2E2E2E" w:themeColor="accent2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/>
          <w:b/>
          <w:bCs/>
          <w:lang w:eastAsia="ko-KR"/>
        </w:rPr>
        <w:t xml:space="preserve">APOE ε4 </w:t>
      </w:r>
      <w:r w:rsidRPr="00F51354">
        <w:rPr>
          <w:rFonts w:ascii="Bookk Myungjo Light" w:eastAsia="Bookk Myungjo Light" w:hAnsi="Bookk Myungjo Light" w:hint="eastAsia"/>
          <w:b/>
          <w:bCs/>
          <w:lang w:eastAsia="ko-KR"/>
        </w:rPr>
        <w:t xml:space="preserve">보유 시 가장 크게 </w:t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영향 있는 단백질은 무엇인지 정리합니다.  (2개 이상</w:t>
      </w:r>
      <w:r w:rsidR="00B349D0"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)</w:t>
      </w:r>
    </w:p>
    <w:p w14:paraId="7D298688" w14:textId="186CEE3E" w:rsidR="00B349D0" w:rsidRPr="00F51354" w:rsidRDefault="00B349D0" w:rsidP="00B349D0">
      <w:pPr>
        <w:pStyle w:val="4"/>
        <w:numPr>
          <w:ilvl w:val="0"/>
          <w:numId w:val="16"/>
        </w:numPr>
        <w:rPr>
          <w:rFonts w:ascii="Bookk Myungjo Light" w:eastAsia="Bookk Myungjo Light" w:hAnsi="Bookk Myungjo Light" w:hint="eastAsia"/>
          <w:b/>
          <w:bCs/>
          <w:i w:val="0"/>
          <w:iCs w:val="0"/>
          <w:color w:val="2E2E2E" w:themeColor="accent2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b/>
          <w:bCs/>
          <w:i w:val="0"/>
          <w:iCs w:val="0"/>
          <w:color w:val="2E2E2E" w:themeColor="accent2"/>
          <w:sz w:val="20"/>
          <w:szCs w:val="20"/>
          <w:lang w:eastAsia="ko-KR"/>
        </w:rPr>
        <w:t xml:space="preserve">APOE </w:t>
      </w:r>
      <w:proofErr w:type="spellStart"/>
      <w:r w:rsidRPr="00F51354">
        <w:rPr>
          <w:rFonts w:ascii="Bookk Myungjo Light" w:eastAsia="Bookk Myungjo Light" w:hAnsi="Bookk Myungjo Light" w:hint="eastAsia"/>
          <w:b/>
          <w:bCs/>
          <w:i w:val="0"/>
          <w:iCs w:val="0"/>
          <w:color w:val="2E2E2E" w:themeColor="accent2"/>
          <w:sz w:val="20"/>
          <w:szCs w:val="20"/>
          <w:lang w:eastAsia="ko-KR"/>
        </w:rPr>
        <w:t>ε</w:t>
      </w:r>
      <w:proofErr w:type="spellEnd"/>
      <w:r w:rsidRPr="00F51354">
        <w:rPr>
          <w:rFonts w:ascii="Bookk Myungjo Light" w:eastAsia="Bookk Myungjo Light" w:hAnsi="Bookk Myungjo Light" w:hint="eastAsia"/>
          <w:b/>
          <w:bCs/>
          <w:i w:val="0"/>
          <w:iCs w:val="0"/>
          <w:color w:val="2E2E2E" w:themeColor="accent2"/>
          <w:sz w:val="20"/>
          <w:szCs w:val="20"/>
          <w:lang w:eastAsia="ko-KR"/>
        </w:rPr>
        <w:t>4 보유 시 단백질 발현 변화 분석</w:t>
      </w:r>
    </w:p>
    <w:p w14:paraId="3D1AF84E" w14:textId="0D19DF3A" w:rsidR="00B349D0" w:rsidRPr="00F51354" w:rsidRDefault="00B349D0" w:rsidP="00B349D0">
      <w:pPr>
        <w:pStyle w:val="af1"/>
        <w:numPr>
          <w:ilvl w:val="0"/>
          <w:numId w:val="14"/>
        </w:numPr>
        <w:rPr>
          <w:rFonts w:ascii="Bookk Myungjo Light" w:eastAsia="Bookk Myungjo Light" w:hAnsi="Bookk Myungjo Light"/>
          <w:color w:val="2E2E2E" w:themeColor="accent2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APOE </w:t>
      </w:r>
      <w:proofErr w:type="spellStart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ε</w:t>
      </w:r>
      <w:proofErr w:type="spellEnd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4는 유전자형의 한 형태로, 알츠하이머병의 위험을 높</w:t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임.</w:t>
      </w:r>
    </w:p>
    <w:p w14:paraId="2C6F023B" w14:textId="792C8B29" w:rsidR="00E71F2E" w:rsidRPr="00F51354" w:rsidRDefault="00B349D0" w:rsidP="00B349D0">
      <w:pPr>
        <w:pStyle w:val="af1"/>
        <w:numPr>
          <w:ilvl w:val="0"/>
          <w:numId w:val="14"/>
        </w:numPr>
        <w:rPr>
          <w:rFonts w:ascii="Bookk Myungjo Light" w:eastAsia="Bookk Myungjo Light" w:hAnsi="Bookk Myungjo Light"/>
          <w:color w:val="2E2E2E" w:themeColor="accent2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x축 (Standardized beta)</w:t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 : </w:t>
      </w:r>
      <w:r w:rsidRPr="00F51354">
        <w:rPr>
          <w:rFonts w:ascii="Bookk Myungjo Light" w:eastAsia="Bookk Myungjo Light" w:hAnsi="Bookk Myungjo Light"/>
          <w:color w:val="2E2E2E" w:themeColor="accent2"/>
          <w:sz w:val="20"/>
          <w:szCs w:val="20"/>
          <w:lang w:eastAsia="ko-KR"/>
        </w:rPr>
        <w:br/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음수(-): </w:t>
      </w:r>
      <w:proofErr w:type="spellStart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ε</w:t>
      </w:r>
      <w:proofErr w:type="spellEnd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4 보유자가 해당 단백질을 덜 가지고 있음을 의미 (발현 감소)</w:t>
      </w:r>
      <w:r w:rsidRPr="00F51354">
        <w:rPr>
          <w:rFonts w:ascii="Bookk Myungjo Light" w:eastAsia="Bookk Myungjo Light" w:hAnsi="Bookk Myungjo Light"/>
          <w:color w:val="2E2E2E" w:themeColor="accent2"/>
          <w:sz w:val="20"/>
          <w:szCs w:val="20"/>
          <w:lang w:eastAsia="ko-KR"/>
        </w:rPr>
        <w:br/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양수(+): </w:t>
      </w:r>
      <w:proofErr w:type="spellStart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ε</w:t>
      </w:r>
      <w:proofErr w:type="spellEnd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4 보유자가 해당 단백질을 더 많이 가지고 있음을 의미 (발현 증가)</w:t>
      </w:r>
    </w:p>
    <w:p w14:paraId="5437B9AD" w14:textId="77777777" w:rsidR="00B349D0" w:rsidRPr="00F51354" w:rsidRDefault="00B349D0" w:rsidP="00B349D0">
      <w:pPr>
        <w:pStyle w:val="af1"/>
        <w:numPr>
          <w:ilvl w:val="0"/>
          <w:numId w:val="16"/>
        </w:numPr>
        <w:rPr>
          <w:rFonts w:ascii="Bookk Myungjo Light" w:eastAsia="Bookk Myungjo Light" w:hAnsi="Bookk Myungjo Light"/>
          <w:b/>
          <w:bCs/>
          <w:color w:val="2E2E2E" w:themeColor="accent2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b/>
          <w:bCs/>
          <w:color w:val="2E2E2E" w:themeColor="accent2"/>
          <w:sz w:val="20"/>
          <w:szCs w:val="20"/>
          <w:lang w:eastAsia="ko-KR"/>
        </w:rPr>
        <w:lastRenderedPageBreak/>
        <w:t xml:space="preserve">APOE </w:t>
      </w:r>
      <w:proofErr w:type="spellStart"/>
      <w:r w:rsidRPr="00F51354">
        <w:rPr>
          <w:rFonts w:ascii="Bookk Myungjo Light" w:eastAsia="Bookk Myungjo Light" w:hAnsi="Bookk Myungjo Light" w:hint="eastAsia"/>
          <w:b/>
          <w:bCs/>
          <w:color w:val="2E2E2E" w:themeColor="accent2"/>
          <w:sz w:val="20"/>
          <w:szCs w:val="20"/>
          <w:lang w:eastAsia="ko-KR"/>
        </w:rPr>
        <w:t>ε</w:t>
      </w:r>
      <w:proofErr w:type="spellEnd"/>
      <w:r w:rsidRPr="00F51354">
        <w:rPr>
          <w:rFonts w:ascii="Bookk Myungjo Light" w:eastAsia="Bookk Myungjo Light" w:hAnsi="Bookk Myungjo Light" w:hint="eastAsia"/>
          <w:b/>
          <w:bCs/>
          <w:color w:val="2E2E2E" w:themeColor="accent2"/>
          <w:sz w:val="20"/>
          <w:szCs w:val="20"/>
          <w:lang w:eastAsia="ko-KR"/>
        </w:rPr>
        <w:t>4와 가장 크게 연관된 단백질</w:t>
      </w:r>
    </w:p>
    <w:p w14:paraId="23F70941" w14:textId="2D60C9AD" w:rsidR="00B349D0" w:rsidRPr="00F51354" w:rsidRDefault="00B349D0" w:rsidP="00B349D0">
      <w:pPr>
        <w:pStyle w:val="af1"/>
        <w:numPr>
          <w:ilvl w:val="2"/>
          <w:numId w:val="16"/>
        </w:numPr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</w:pPr>
      <w:proofErr w:type="spellStart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ε</w:t>
      </w:r>
      <w:proofErr w:type="spellEnd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4 보유 시 감소 단백질(→ 좌측에 위치):</w:t>
      </w:r>
      <w:r w:rsidRPr="00F51354">
        <w:rPr>
          <w:rFonts w:ascii="Bookk Myungjo Light" w:eastAsia="Bookk Myungjo Light" w:hAnsi="Bookk Myungjo Light"/>
          <w:color w:val="2E2E2E" w:themeColor="accent2"/>
          <w:sz w:val="20"/>
          <w:szCs w:val="20"/>
          <w:lang w:eastAsia="ko-KR"/>
        </w:rPr>
        <w:br/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NEFL, TBCA, S100A13, FOXO1, BCDIN3D, ARL2, TP53I11 등</w:t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ab/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      </w:t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NEFL(Neurofilament light), TBCA(Tubulin folding cofactor A), S100A13</w:t>
      </w:r>
      <w:r w:rsidRPr="00F51354">
        <w:rPr>
          <w:rFonts w:ascii="Bookk Myungjo Light" w:eastAsia="Bookk Myungjo Light" w:hAnsi="Bookk Myungjo Light"/>
          <w:color w:val="2E2E2E" w:themeColor="accent2"/>
          <w:sz w:val="20"/>
          <w:szCs w:val="20"/>
          <w:lang w:eastAsia="ko-KR"/>
        </w:rPr>
        <w:br/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: 신경세포 구조 및 기능과 밀접히 관</w:t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련됨.</w:t>
      </w:r>
      <w:r w:rsidRPr="00F51354">
        <w:rPr>
          <w:rFonts w:ascii="Bookk Myungjo Light" w:eastAsia="Bookk Myungjo Light" w:hAnsi="Bookk Myungjo Light"/>
          <w:color w:val="2E2E2E" w:themeColor="accent2"/>
          <w:sz w:val="20"/>
          <w:szCs w:val="20"/>
          <w:lang w:eastAsia="ko-KR"/>
        </w:rPr>
        <w:br/>
        <w:t>F</w:t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OXO1: 세포 노화/사멸과 관련된 전사인자</w:t>
      </w:r>
      <w:r w:rsidR="003C4835" w:rsidRPr="00F51354">
        <w:rPr>
          <w:rFonts w:ascii="Bookk Myungjo Light" w:eastAsia="Bookk Myungjo Light" w:hAnsi="Bookk Myungjo Light"/>
          <w:color w:val="2E2E2E" w:themeColor="accent2"/>
          <w:sz w:val="20"/>
          <w:szCs w:val="20"/>
          <w:lang w:eastAsia="ko-KR"/>
        </w:rPr>
        <w:br/>
      </w:r>
    </w:p>
    <w:p w14:paraId="5B53E30E" w14:textId="6B90CEF7" w:rsidR="00B349D0" w:rsidRPr="00F51354" w:rsidRDefault="00B349D0" w:rsidP="00B349D0">
      <w:pPr>
        <w:pStyle w:val="af1"/>
        <w:numPr>
          <w:ilvl w:val="2"/>
          <w:numId w:val="16"/>
        </w:numPr>
        <w:rPr>
          <w:rFonts w:ascii="Bookk Myungjo Light" w:eastAsia="Bookk Myungjo Light" w:hAnsi="Bookk Myungjo Light"/>
          <w:color w:val="2E2E2E" w:themeColor="accent2"/>
          <w:sz w:val="20"/>
          <w:szCs w:val="20"/>
          <w:lang w:eastAsia="ko-KR"/>
        </w:rPr>
      </w:pPr>
      <w:proofErr w:type="spellStart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ε</w:t>
      </w:r>
      <w:proofErr w:type="spellEnd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4 보유 시 증가 단백질(→ 우측에 위치):</w:t>
      </w:r>
      <w:r w:rsidRPr="00F51354">
        <w:rPr>
          <w:rFonts w:ascii="Bookk Myungjo Light" w:eastAsia="Bookk Myungjo Light" w:hAnsi="Bookk Myungjo Light"/>
          <w:color w:val="2E2E2E" w:themeColor="accent2"/>
          <w:sz w:val="20"/>
          <w:szCs w:val="20"/>
          <w:lang w:eastAsia="ko-KR"/>
        </w:rPr>
        <w:br/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 </w:t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LRRN1, SPC25, CTF1 등</w:t>
      </w:r>
      <w:r w:rsidRPr="00F51354">
        <w:rPr>
          <w:rFonts w:ascii="Bookk Myungjo Light" w:eastAsia="Bookk Myungjo Light" w:hAnsi="Bookk Myungjo Light"/>
          <w:color w:val="2E2E2E" w:themeColor="accent2"/>
          <w:sz w:val="20"/>
          <w:szCs w:val="20"/>
          <w:lang w:eastAsia="ko-KR"/>
        </w:rPr>
        <w:br/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LRRN1(Leucine rich repeat neuronal protein 1), SPC25(Spindle pole body component 25)</w:t>
      </w:r>
      <w:r w:rsidRPr="00F51354">
        <w:rPr>
          <w:rFonts w:ascii="Bookk Myungjo Light" w:eastAsia="Bookk Myungjo Light" w:hAnsi="Bookk Myungjo Light"/>
          <w:color w:val="2E2E2E" w:themeColor="accent2"/>
          <w:sz w:val="20"/>
          <w:szCs w:val="20"/>
          <w:lang w:eastAsia="ko-KR"/>
        </w:rPr>
        <w:t xml:space="preserve"> </w:t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: 세포 구조 및 세포분열, 신경계 발달과 관</w:t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련됨</w:t>
      </w:r>
      <w:r w:rsidRPr="00F51354">
        <w:rPr>
          <w:rFonts w:ascii="Bookk Myungjo Light" w:eastAsia="Bookk Myungjo Light" w:hAnsi="Bookk Myungjo Light"/>
          <w:color w:val="2E2E2E" w:themeColor="accent2"/>
          <w:sz w:val="20"/>
          <w:szCs w:val="20"/>
          <w:lang w:eastAsia="ko-KR"/>
        </w:rPr>
        <w:t xml:space="preserve">. </w:t>
      </w:r>
      <w:r w:rsidRPr="00F51354">
        <w:rPr>
          <w:rFonts w:ascii="Bookk Myungjo Light" w:eastAsia="Bookk Myungjo Light" w:hAnsi="Bookk Myungjo Light"/>
          <w:color w:val="2E2E2E" w:themeColor="accent2"/>
          <w:sz w:val="20"/>
          <w:szCs w:val="20"/>
          <w:lang w:eastAsia="ko-KR"/>
        </w:rPr>
        <w:br/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CTF1(</w:t>
      </w:r>
      <w:proofErr w:type="spellStart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Cardiotrophin</w:t>
      </w:r>
      <w:proofErr w:type="spellEnd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 1): 세포 신호, 염증 등 연관</w:t>
      </w:r>
      <w:r w:rsidR="003C4835"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.</w:t>
      </w:r>
    </w:p>
    <w:p w14:paraId="42665A41" w14:textId="4518D60A" w:rsidR="003C4835" w:rsidRPr="00F51354" w:rsidRDefault="003C4835" w:rsidP="003C4835">
      <w:pPr>
        <w:pStyle w:val="af1"/>
        <w:numPr>
          <w:ilvl w:val="0"/>
          <w:numId w:val="16"/>
        </w:numPr>
        <w:rPr>
          <w:rFonts w:ascii="Bookk Myungjo Light" w:eastAsia="Bookk Myungjo Light" w:hAnsi="Bookk Myungjo Light"/>
          <w:color w:val="2E2E2E" w:themeColor="accent2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이 변화가 AD 특이적인가, 아니면 공통적인가?</w:t>
      </w:r>
    </w:p>
    <w:p w14:paraId="50D2B116" w14:textId="1CA731ED" w:rsidR="003C4835" w:rsidRPr="00F51354" w:rsidRDefault="003C4835" w:rsidP="003C4835">
      <w:pPr>
        <w:pStyle w:val="af1"/>
        <w:numPr>
          <w:ilvl w:val="2"/>
          <w:numId w:val="16"/>
        </w:numPr>
        <w:rPr>
          <w:rFonts w:ascii="Bookk Myungjo Light" w:eastAsia="Bookk Myungjo Light" w:hAnsi="Bookk Myungjo Light"/>
          <w:color w:val="2E2E2E" w:themeColor="accent2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그래프 해석상, APOE </w:t>
      </w:r>
      <w:proofErr w:type="spellStart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ε</w:t>
      </w:r>
      <w:proofErr w:type="spellEnd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4 보유와 관련된 단백질 변화는 AD 환자에만 국한되지 않고, 파킨슨병, FTD, ALS 등 주요 신경퇴행성 질환에서도 반복적으로 확인됨</w:t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.</w:t>
      </w:r>
    </w:p>
    <w:p w14:paraId="46A63391" w14:textId="33175834" w:rsidR="003C4835" w:rsidRPr="00F51354" w:rsidRDefault="003C4835" w:rsidP="003C4835">
      <w:pPr>
        <w:pStyle w:val="af1"/>
        <w:numPr>
          <w:ilvl w:val="2"/>
          <w:numId w:val="16"/>
        </w:numPr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즉, APOE </w:t>
      </w:r>
      <w:proofErr w:type="spellStart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ε4에</w:t>
      </w:r>
      <w:proofErr w:type="spellEnd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 의해 유도되는 단백질 발현 변화는 ‘AD </w:t>
      </w:r>
      <w:proofErr w:type="spellStart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특이성’보다는</w:t>
      </w:r>
      <w:proofErr w:type="spellEnd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 모든 신경퇴행성 질환에서 공통적으로 나타나는 현상</w:t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.</w:t>
      </w:r>
    </w:p>
    <w:p w14:paraId="2190E996" w14:textId="7E8E45C3" w:rsidR="003C4835" w:rsidRPr="00F51354" w:rsidRDefault="003C4835" w:rsidP="003C4835">
      <w:pPr>
        <w:pStyle w:val="af1"/>
        <w:numPr>
          <w:ilvl w:val="2"/>
          <w:numId w:val="16"/>
        </w:numPr>
        <w:rPr>
          <w:rFonts w:ascii="Bookk Myungjo Light" w:eastAsia="Bookk Myungjo Light" w:hAnsi="Bookk Myungjo Light"/>
          <w:color w:val="2E2E2E" w:themeColor="accent2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공통 패턴은 면역 경로/염증 반응, 신경세포 구조, 세포 대사 등 ‘광범위한 시스템 </w:t>
      </w:r>
      <w:proofErr w:type="spellStart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변동’으로</w:t>
      </w:r>
      <w:proofErr w:type="spellEnd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 해석</w:t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 가능.</w:t>
      </w:r>
    </w:p>
    <w:p w14:paraId="2C879F62" w14:textId="77777777" w:rsidR="003C4835" w:rsidRPr="00F51354" w:rsidRDefault="003C4835" w:rsidP="003C4835">
      <w:pPr>
        <w:pStyle w:val="af1"/>
        <w:ind w:left="1760"/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</w:pPr>
    </w:p>
    <w:p w14:paraId="6D002C6B" w14:textId="68B0D132" w:rsidR="003C4835" w:rsidRPr="00F51354" w:rsidRDefault="003C4835" w:rsidP="003C4835">
      <w:pPr>
        <w:rPr>
          <w:rFonts w:ascii="Bookk Myungjo Light" w:eastAsia="Bookk Myungjo Light" w:hAnsi="Bookk Myungjo Light" w:hint="eastAsia"/>
          <w:b/>
          <w:bCs/>
          <w:color w:val="2E2E2E" w:themeColor="accent2"/>
          <w:sz w:val="20"/>
          <w:szCs w:val="20"/>
          <w:lang w:eastAsia="ko-KR"/>
        </w:rPr>
      </w:pPr>
      <w:bookmarkStart w:id="7" w:name="OLE_LINK10"/>
      <w:r w:rsidRPr="00F51354">
        <w:rPr>
          <w:rFonts w:ascii="Bookk Myungjo Light" w:eastAsia="Bookk Myungjo Light" w:hAnsi="Bookk Myungjo Light"/>
          <w:b/>
          <w:bCs/>
          <w:color w:val="2E2E2E" w:themeColor="accent2"/>
          <w:sz w:val="20"/>
          <w:szCs w:val="20"/>
          <w:lang w:eastAsia="ko-KR"/>
        </w:rPr>
        <w:t>A</w:t>
      </w:r>
      <w:r w:rsidRPr="00F51354">
        <w:rPr>
          <w:rFonts w:ascii="Bookk Myungjo Light" w:eastAsia="Bookk Myungjo Light" w:hAnsi="Bookk Myungjo Light" w:hint="eastAsia"/>
          <w:b/>
          <w:bCs/>
          <w:color w:val="2E2E2E" w:themeColor="accent2"/>
          <w:sz w:val="20"/>
          <w:szCs w:val="20"/>
          <w:lang w:eastAsia="ko-KR"/>
        </w:rPr>
        <w:t xml:space="preserve">POE </w:t>
      </w:r>
      <w:proofErr w:type="spellStart"/>
      <w:r w:rsidRPr="00F51354">
        <w:rPr>
          <w:rFonts w:ascii="Bookk Myungjo Light" w:eastAsia="Bookk Myungjo Light" w:hAnsi="Bookk Myungjo Light" w:hint="eastAsia"/>
          <w:b/>
          <w:bCs/>
          <w:color w:val="2E2E2E" w:themeColor="accent2"/>
          <w:sz w:val="20"/>
          <w:szCs w:val="20"/>
          <w:lang w:eastAsia="ko-KR"/>
        </w:rPr>
        <w:t>ε</w:t>
      </w:r>
      <w:proofErr w:type="spellEnd"/>
      <w:r w:rsidRPr="00F51354">
        <w:rPr>
          <w:rFonts w:ascii="Bookk Myungjo Light" w:eastAsia="Bookk Myungjo Light" w:hAnsi="Bookk Myungjo Light" w:hint="eastAsia"/>
          <w:b/>
          <w:bCs/>
          <w:color w:val="2E2E2E" w:themeColor="accent2"/>
          <w:sz w:val="20"/>
          <w:szCs w:val="20"/>
          <w:lang w:eastAsia="ko-KR"/>
        </w:rPr>
        <w:t>4 보유자는 NEFL, TBCA, S100A13(감소), LRRN1, SPC25(증가) 등 단백질 발현 변화가 크며,</w:t>
      </w:r>
      <w:r w:rsidRPr="00F51354">
        <w:rPr>
          <w:rFonts w:ascii="Bookk Myungjo Light" w:eastAsia="Bookk Myungjo Light" w:hAnsi="Bookk Myungjo Light" w:hint="eastAsia"/>
          <w:b/>
          <w:bCs/>
          <w:color w:val="2E2E2E" w:themeColor="accent2"/>
          <w:sz w:val="20"/>
          <w:szCs w:val="20"/>
          <w:lang w:eastAsia="ko-KR"/>
        </w:rPr>
        <w:t xml:space="preserve"> </w:t>
      </w:r>
      <w:r w:rsidRPr="00F51354">
        <w:rPr>
          <w:rFonts w:ascii="Bookk Myungjo Light" w:eastAsia="Bookk Myungjo Light" w:hAnsi="Bookk Myungjo Light" w:hint="eastAsia"/>
          <w:b/>
          <w:bCs/>
          <w:color w:val="2E2E2E" w:themeColor="accent2"/>
          <w:sz w:val="20"/>
          <w:szCs w:val="20"/>
          <w:lang w:eastAsia="ko-KR"/>
        </w:rPr>
        <w:t xml:space="preserve">이 변화는 </w:t>
      </w:r>
      <w:proofErr w:type="spellStart"/>
      <w:r w:rsidRPr="00F51354">
        <w:rPr>
          <w:rFonts w:ascii="Bookk Myungjo Light" w:eastAsia="Bookk Myungjo Light" w:hAnsi="Bookk Myungjo Light" w:hint="eastAsia"/>
          <w:b/>
          <w:bCs/>
          <w:color w:val="2E2E2E" w:themeColor="accent2"/>
          <w:sz w:val="20"/>
          <w:szCs w:val="20"/>
          <w:lang w:eastAsia="ko-KR"/>
        </w:rPr>
        <w:t>알츠하이머뿐만</w:t>
      </w:r>
      <w:proofErr w:type="spellEnd"/>
      <w:r w:rsidRPr="00F51354">
        <w:rPr>
          <w:rFonts w:ascii="Bookk Myungjo Light" w:eastAsia="Bookk Myungjo Light" w:hAnsi="Bookk Myungjo Light" w:hint="eastAsia"/>
          <w:b/>
          <w:bCs/>
          <w:color w:val="2E2E2E" w:themeColor="accent2"/>
          <w:sz w:val="20"/>
          <w:szCs w:val="20"/>
          <w:lang w:eastAsia="ko-KR"/>
        </w:rPr>
        <w:t xml:space="preserve"> 아니라 공통적으로 주요 신경퇴행성 질환에서 관찰된다.</w:t>
      </w:r>
    </w:p>
    <w:p w14:paraId="65736CB1" w14:textId="52979785" w:rsidR="003C4835" w:rsidRPr="00F51354" w:rsidRDefault="003C4835" w:rsidP="003C4835">
      <w:pPr>
        <w:rPr>
          <w:rFonts w:ascii="Bookk Myungjo Light" w:eastAsia="Bookk Myungjo Light" w:hAnsi="Bookk Myungjo Light"/>
          <w:b/>
          <w:bCs/>
          <w:color w:val="2E2E2E" w:themeColor="accent2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b/>
          <w:bCs/>
          <w:color w:val="2E2E2E" w:themeColor="accent2"/>
          <w:sz w:val="20"/>
          <w:szCs w:val="20"/>
          <w:lang w:eastAsia="ko-KR"/>
        </w:rPr>
        <w:t xml:space="preserve">즉, APOE </w:t>
      </w:r>
      <w:proofErr w:type="spellStart"/>
      <w:r w:rsidRPr="00F51354">
        <w:rPr>
          <w:rFonts w:ascii="Bookk Myungjo Light" w:eastAsia="Bookk Myungjo Light" w:hAnsi="Bookk Myungjo Light" w:hint="eastAsia"/>
          <w:b/>
          <w:bCs/>
          <w:color w:val="2E2E2E" w:themeColor="accent2"/>
          <w:sz w:val="20"/>
          <w:szCs w:val="20"/>
          <w:lang w:eastAsia="ko-KR"/>
        </w:rPr>
        <w:t>ε</w:t>
      </w:r>
      <w:proofErr w:type="spellEnd"/>
      <w:r w:rsidRPr="00F51354">
        <w:rPr>
          <w:rFonts w:ascii="Bookk Myungjo Light" w:eastAsia="Bookk Myungjo Light" w:hAnsi="Bookk Myungjo Light" w:hint="eastAsia"/>
          <w:b/>
          <w:bCs/>
          <w:color w:val="2E2E2E" w:themeColor="accent2"/>
          <w:sz w:val="20"/>
          <w:szCs w:val="20"/>
          <w:lang w:eastAsia="ko-KR"/>
        </w:rPr>
        <w:t xml:space="preserve">4의 영향은 전반적인 신경계 </w:t>
      </w:r>
      <w:proofErr w:type="spellStart"/>
      <w:r w:rsidRPr="00F51354">
        <w:rPr>
          <w:rFonts w:ascii="Bookk Myungjo Light" w:eastAsia="Bookk Myungjo Light" w:hAnsi="Bookk Myungjo Light" w:hint="eastAsia"/>
          <w:b/>
          <w:bCs/>
          <w:color w:val="2E2E2E" w:themeColor="accent2"/>
          <w:sz w:val="20"/>
          <w:szCs w:val="20"/>
          <w:lang w:eastAsia="ko-KR"/>
        </w:rPr>
        <w:t>노화·손상</w:t>
      </w:r>
      <w:proofErr w:type="spellEnd"/>
      <w:r w:rsidRPr="00F51354">
        <w:rPr>
          <w:rFonts w:ascii="Bookk Myungjo Light" w:eastAsia="Bookk Myungjo Light" w:hAnsi="Bookk Myungjo Light" w:hint="eastAsia"/>
          <w:b/>
          <w:bCs/>
          <w:color w:val="2E2E2E" w:themeColor="accent2"/>
          <w:sz w:val="20"/>
          <w:szCs w:val="20"/>
          <w:lang w:eastAsia="ko-KR"/>
        </w:rPr>
        <w:t xml:space="preserve"> 환경과 관련된 시스템적 특성을 띤다 할 수 있</w:t>
      </w:r>
      <w:r w:rsidRPr="00F51354">
        <w:rPr>
          <w:rFonts w:ascii="Bookk Myungjo Light" w:eastAsia="Bookk Myungjo Light" w:hAnsi="Bookk Myungjo Light" w:hint="eastAsia"/>
          <w:b/>
          <w:bCs/>
          <w:color w:val="2E2E2E" w:themeColor="accent2"/>
          <w:sz w:val="20"/>
          <w:szCs w:val="20"/>
          <w:lang w:eastAsia="ko-KR"/>
        </w:rPr>
        <w:t>다.</w:t>
      </w:r>
    </w:p>
    <w:p w14:paraId="224567CF" w14:textId="77777777" w:rsidR="003C4835" w:rsidRPr="00F51354" w:rsidRDefault="003C4835" w:rsidP="003C4835">
      <w:pPr>
        <w:rPr>
          <w:rFonts w:ascii="Bookk Myungjo Light" w:eastAsia="Bookk Myungjo Light" w:hAnsi="Bookk Myungjo Light" w:hint="eastAsia"/>
          <w:b/>
          <w:bCs/>
          <w:lang w:eastAsia="ko-KR"/>
        </w:rPr>
      </w:pPr>
    </w:p>
    <w:p w14:paraId="52F5D06A" w14:textId="5D1ABA8C" w:rsidR="00104D6A" w:rsidRPr="00F51354" w:rsidRDefault="00104D6A" w:rsidP="003C4835">
      <w:pPr>
        <w:ind w:left="0"/>
        <w:rPr>
          <w:rFonts w:ascii="Bookk Myungjo Light" w:eastAsia="Bookk Myungjo Light" w:hAnsi="Bookk Myungjo Light"/>
          <w:b/>
          <w:bCs/>
          <w:lang w:eastAsia="ko-KR"/>
        </w:rPr>
      </w:pPr>
      <w:r w:rsidRPr="00F51354">
        <w:rPr>
          <w:rFonts w:ascii="Bookk Myungjo Light" w:eastAsia="Bookk Myungjo Light" w:hAnsi="Bookk Myungjo Light" w:hint="eastAsia"/>
          <w:b/>
          <w:bCs/>
          <w:lang w:eastAsia="ko-KR"/>
        </w:rPr>
        <w:t xml:space="preserve">단백질 </w:t>
      </w:r>
      <w:r w:rsidRPr="00F51354">
        <w:rPr>
          <w:rFonts w:ascii="Bookk Myungjo Light" w:eastAsia="Bookk Myungjo Light" w:hAnsi="Bookk Myungjo Light"/>
          <w:b/>
          <w:bCs/>
          <w:lang w:eastAsia="ko-KR"/>
        </w:rPr>
        <w:t xml:space="preserve">RNA </w:t>
      </w:r>
      <w:r w:rsidRPr="00F51354">
        <w:rPr>
          <w:rFonts w:ascii="Bookk Myungjo Light" w:eastAsia="Bookk Myungjo Light" w:hAnsi="Bookk Myungjo Light" w:hint="eastAsia"/>
          <w:b/>
          <w:bCs/>
          <w:lang w:eastAsia="ko-KR"/>
        </w:rPr>
        <w:t xml:space="preserve">단일세포 연관성 분석 </w:t>
      </w:r>
    </w:p>
    <w:p w14:paraId="38945316" w14:textId="77777777" w:rsidR="00A77587" w:rsidRPr="00F51354" w:rsidRDefault="00104D6A" w:rsidP="00A77587">
      <w:pPr>
        <w:pStyle w:val="af1"/>
        <w:numPr>
          <w:ilvl w:val="0"/>
          <w:numId w:val="3"/>
        </w:numPr>
        <w:rPr>
          <w:rFonts w:ascii="Bookk Myungjo Light" w:eastAsia="Bookk Myungjo Light" w:hAnsi="Bookk Myungjo Light"/>
          <w:b/>
          <w:bCs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/>
          <w:b/>
          <w:bCs/>
          <w:sz w:val="20"/>
          <w:szCs w:val="20"/>
          <w:lang w:eastAsia="ko-KR"/>
        </w:rPr>
        <w:t xml:space="preserve">SPC 25 </w:t>
      </w:r>
      <w:r w:rsidRPr="00F51354">
        <w:rPr>
          <w:rFonts w:ascii="Bookk Myungjo Light" w:eastAsia="Bookk Myungjo Light" w:hAnsi="Bookk Myungjo Light" w:hint="eastAsia"/>
          <w:b/>
          <w:bCs/>
          <w:sz w:val="20"/>
          <w:szCs w:val="20"/>
          <w:lang w:eastAsia="ko-KR"/>
        </w:rPr>
        <w:t xml:space="preserve">단백질은 어떤 뇌세포와 연관성이 </w:t>
      </w:r>
      <w:proofErr w:type="spellStart"/>
      <w:r w:rsidRPr="00F51354">
        <w:rPr>
          <w:rFonts w:ascii="Bookk Myungjo Light" w:eastAsia="Bookk Myungjo Light" w:hAnsi="Bookk Myungjo Light" w:hint="eastAsia"/>
          <w:b/>
          <w:bCs/>
          <w:sz w:val="20"/>
          <w:szCs w:val="20"/>
          <w:lang w:eastAsia="ko-KR"/>
        </w:rPr>
        <w:t>높은지</w:t>
      </w:r>
      <w:proofErr w:type="spellEnd"/>
      <w:r w:rsidRPr="00F51354">
        <w:rPr>
          <w:rFonts w:ascii="Bookk Myungjo Light" w:eastAsia="Bookk Myungjo Light" w:hAnsi="Bookk Myungjo Light" w:hint="eastAsia"/>
          <w:b/>
          <w:bCs/>
          <w:sz w:val="20"/>
          <w:szCs w:val="20"/>
          <w:lang w:eastAsia="ko-KR"/>
        </w:rPr>
        <w:t xml:space="preserve"> </w:t>
      </w:r>
      <w:r w:rsidR="00A77587" w:rsidRPr="00F51354">
        <w:rPr>
          <w:rFonts w:ascii="Bookk Myungjo Light" w:eastAsia="Bookk Myungjo Light" w:hAnsi="Bookk Myungjo Light" w:hint="eastAsia"/>
          <w:b/>
          <w:bCs/>
          <w:sz w:val="20"/>
          <w:szCs w:val="20"/>
          <w:lang w:eastAsia="ko-KR"/>
        </w:rPr>
        <w:t xml:space="preserve">확인합니다. </w:t>
      </w:r>
    </w:p>
    <w:p w14:paraId="7BAAC1C2" w14:textId="73DC3955" w:rsidR="003C4835" w:rsidRPr="00F51354" w:rsidRDefault="003C4835" w:rsidP="003C4835">
      <w:pPr>
        <w:pStyle w:val="af1"/>
        <w:numPr>
          <w:ilvl w:val="1"/>
          <w:numId w:val="2"/>
        </w:numPr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SPC2의 발현이 가장 뚜렷하게 높은 세포</w:t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 : </w:t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’</w:t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 </w:t>
      </w:r>
      <w:proofErr w:type="spellStart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희돌기아교세포</w:t>
      </w:r>
      <w:proofErr w:type="spellEnd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 </w:t>
      </w:r>
      <w:proofErr w:type="spellStart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전구체</w:t>
      </w:r>
      <w:proofErr w:type="spellEnd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, OPC’.</w:t>
      </w:r>
    </w:p>
    <w:p w14:paraId="6E44707E" w14:textId="2B3451D1" w:rsidR="00F9006E" w:rsidRPr="00F51354" w:rsidRDefault="003C4835" w:rsidP="003C4835">
      <w:pPr>
        <w:pStyle w:val="af1"/>
        <w:numPr>
          <w:ilvl w:val="1"/>
          <w:numId w:val="2"/>
        </w:numPr>
        <w:rPr>
          <w:rFonts w:ascii="Bookk Myungjo Light" w:eastAsia="Bookk Myungjo Light" w:hAnsi="Bookk Myungjo Light"/>
          <w:color w:val="2E2E2E" w:themeColor="accent2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/>
          <w:color w:val="2E2E2E" w:themeColor="accent2"/>
          <w:sz w:val="20"/>
          <w:szCs w:val="20"/>
          <w:lang w:eastAsia="ko-KR"/>
        </w:rPr>
        <w:t>OPC</w:t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에서 SPC25 RNA 발현이 가장 강하게 나타나며, 일반 Oligodendrocyte(성숙 </w:t>
      </w:r>
      <w:proofErr w:type="spellStart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희돌기아교세포</w:t>
      </w:r>
      <w:proofErr w:type="spellEnd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)나 다른 신경세포에는 낮거나 거의 발현되지 않</w:t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음</w:t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.</w:t>
      </w:r>
    </w:p>
    <w:p w14:paraId="02F70EB3" w14:textId="77777777" w:rsidR="003C4835" w:rsidRPr="00F51354" w:rsidRDefault="003C4835" w:rsidP="003C4835">
      <w:pPr>
        <w:pStyle w:val="af1"/>
        <w:ind w:left="1440"/>
        <w:rPr>
          <w:rFonts w:ascii="Bookk Myungjo Light" w:eastAsia="Bookk Myungjo Light" w:hAnsi="Bookk Myungjo Light"/>
          <w:sz w:val="20"/>
          <w:szCs w:val="20"/>
          <w:lang w:eastAsia="ko-KR"/>
        </w:rPr>
      </w:pPr>
    </w:p>
    <w:p w14:paraId="5C726495" w14:textId="106C9ADF" w:rsidR="00A77587" w:rsidRPr="00F51354" w:rsidRDefault="00A77587" w:rsidP="003C4835">
      <w:pPr>
        <w:pStyle w:val="af1"/>
        <w:numPr>
          <w:ilvl w:val="0"/>
          <w:numId w:val="3"/>
        </w:numPr>
        <w:rPr>
          <w:rFonts w:ascii="Bookk Myungjo Light" w:eastAsia="Bookk Myungjo Light" w:hAnsi="Bookk Myungjo Light"/>
          <w:color w:val="2E2E2E" w:themeColor="accent2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b/>
          <w:bCs/>
          <w:sz w:val="20"/>
          <w:szCs w:val="20"/>
          <w:lang w:eastAsia="ko-KR"/>
        </w:rPr>
        <w:t>해당</w:t>
      </w:r>
      <w:r w:rsidR="00104D6A" w:rsidRPr="00F51354">
        <w:rPr>
          <w:rFonts w:ascii="Bookk Myungjo Light" w:eastAsia="Bookk Myungjo Light" w:hAnsi="Bookk Myungjo Light" w:hint="eastAsia"/>
          <w:b/>
          <w:bCs/>
          <w:sz w:val="20"/>
          <w:szCs w:val="20"/>
          <w:lang w:eastAsia="ko-KR"/>
        </w:rPr>
        <w:t xml:space="preserve"> 뇌세포가 어떤 역할을 하는지 조사하여 정리합니다. </w:t>
      </w:r>
      <w:r w:rsidR="003C4835" w:rsidRPr="00F51354">
        <w:rPr>
          <w:rFonts w:ascii="Bookk Myungjo Light" w:eastAsia="Bookk Myungjo Light" w:hAnsi="Bookk Myungjo Light"/>
          <w:b/>
          <w:bCs/>
          <w:sz w:val="20"/>
          <w:szCs w:val="20"/>
          <w:lang w:eastAsia="ko-KR"/>
        </w:rPr>
        <w:br/>
      </w:r>
      <w:r w:rsidR="003C4835" w:rsidRPr="00F51354">
        <w:rPr>
          <w:rFonts w:ascii="Bookk Myungjo Light" w:eastAsia="Bookk Myungjo Light" w:hAnsi="Bookk Myungjo Light"/>
          <w:color w:val="2E2E2E" w:themeColor="accent2"/>
          <w:sz w:val="20"/>
          <w:szCs w:val="20"/>
          <w:lang w:eastAsia="ko-KR"/>
        </w:rPr>
        <w:t>-</w:t>
      </w:r>
      <w:r w:rsidR="003C4835" w:rsidRPr="00F51354">
        <w:rPr>
          <w:rFonts w:ascii="Bookk Myungjo Light" w:eastAsia="Bookk Myungjo Light" w:hAnsi="Bookk Myungjo Light" w:hint="eastAsia"/>
          <w:color w:val="2E2E2E" w:themeColor="accent2"/>
        </w:rPr>
        <w:t xml:space="preserve"> </w:t>
      </w:r>
      <w:r w:rsidR="003C4835"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OPC은 중추신경계에서 </w:t>
      </w:r>
      <w:proofErr w:type="spellStart"/>
      <w:r w:rsidR="003C4835"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미엘린을</w:t>
      </w:r>
      <w:proofErr w:type="spellEnd"/>
      <w:r w:rsidR="003C4835"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 합성하는 성숙 Oligodendrocyte(</w:t>
      </w:r>
      <w:proofErr w:type="spellStart"/>
      <w:r w:rsidR="003C4835"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희돌기아교세포</w:t>
      </w:r>
      <w:proofErr w:type="spellEnd"/>
      <w:r w:rsidR="003C4835"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)로 분화하는 </w:t>
      </w:r>
      <w:proofErr w:type="spellStart"/>
      <w:r w:rsidR="003C4835"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전구체</w:t>
      </w:r>
      <w:proofErr w:type="spellEnd"/>
      <w:r w:rsidR="003C4835"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.</w:t>
      </w:r>
      <w:r w:rsidR="003C4835" w:rsidRPr="00F51354">
        <w:rPr>
          <w:rFonts w:ascii="Bookk Myungjo Light" w:eastAsia="Bookk Myungjo Light" w:hAnsi="Bookk Myungjo Light"/>
          <w:color w:val="2E2E2E" w:themeColor="accent2"/>
          <w:sz w:val="20"/>
          <w:szCs w:val="20"/>
          <w:lang w:eastAsia="ko-KR"/>
        </w:rPr>
        <w:br/>
        <w:t xml:space="preserve">- </w:t>
      </w:r>
      <w:r w:rsidR="003C4835"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이 세포들은 </w:t>
      </w:r>
      <w:proofErr w:type="spellStart"/>
      <w:r w:rsidR="003C4835"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신경축삭</w:t>
      </w:r>
      <w:proofErr w:type="spellEnd"/>
      <w:r w:rsidR="003C4835"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 주위에 </w:t>
      </w:r>
      <w:proofErr w:type="spellStart"/>
      <w:r w:rsidR="003C4835"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미엘린</w:t>
      </w:r>
      <w:proofErr w:type="spellEnd"/>
      <w:r w:rsidR="003C4835"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(</w:t>
      </w:r>
      <w:proofErr w:type="spellStart"/>
      <w:r w:rsidR="003C4835"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절연막</w:t>
      </w:r>
      <w:proofErr w:type="spellEnd"/>
      <w:r w:rsidR="003C4835"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)을 형성하여 신경전달 효율을 극대화하고, </w:t>
      </w:r>
      <w:proofErr w:type="spellStart"/>
      <w:r w:rsidR="003C4835"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축삭의</w:t>
      </w:r>
      <w:proofErr w:type="spellEnd"/>
      <w:r w:rsidR="003C4835"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 생존 및 회복을 지원하는 중요한 역할을 </w:t>
      </w:r>
      <w:r w:rsidR="003C4835"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하며, 뇌의 항상성과 회복, 손상 시 재생에 관여함.</w:t>
      </w:r>
    </w:p>
    <w:p w14:paraId="4607BE17" w14:textId="59577D6B" w:rsidR="00F9006E" w:rsidRPr="00F51354" w:rsidRDefault="00F9006E" w:rsidP="003C4835">
      <w:pPr>
        <w:pStyle w:val="af1"/>
        <w:ind w:left="1440"/>
        <w:rPr>
          <w:rFonts w:ascii="Bookk Myungjo Light" w:eastAsia="Bookk Myungjo Light" w:hAnsi="Bookk Myungjo Light" w:hint="eastAsia"/>
          <w:b/>
          <w:bCs/>
          <w:sz w:val="20"/>
          <w:szCs w:val="20"/>
          <w:lang w:eastAsia="ko-KR"/>
        </w:rPr>
      </w:pPr>
    </w:p>
    <w:p w14:paraId="0B841E12" w14:textId="1F49CE9C" w:rsidR="00104D6A" w:rsidRPr="00F51354" w:rsidRDefault="00A77587" w:rsidP="00A77587">
      <w:pPr>
        <w:pStyle w:val="af1"/>
        <w:numPr>
          <w:ilvl w:val="0"/>
          <w:numId w:val="3"/>
        </w:numPr>
        <w:rPr>
          <w:rFonts w:ascii="Bookk Myungjo Light" w:eastAsia="Bookk Myungjo Light" w:hAnsi="Bookk Myungjo Light"/>
          <w:b/>
          <w:bCs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b/>
          <w:bCs/>
          <w:sz w:val="20"/>
          <w:szCs w:val="20"/>
          <w:lang w:eastAsia="ko-KR"/>
        </w:rPr>
        <w:t xml:space="preserve">조사한 내용을 토대로 세포가 손상되면 어떤 현상이 발생하여 </w:t>
      </w:r>
      <w:r w:rsidRPr="00F51354">
        <w:rPr>
          <w:rFonts w:ascii="Bookk Myungjo Light" w:eastAsia="Bookk Myungjo Light" w:hAnsi="Bookk Myungjo Light"/>
          <w:b/>
          <w:bCs/>
          <w:sz w:val="20"/>
          <w:szCs w:val="20"/>
          <w:lang w:eastAsia="ko-KR"/>
        </w:rPr>
        <w:t>AD(</w:t>
      </w:r>
      <w:r w:rsidRPr="00F51354">
        <w:rPr>
          <w:rFonts w:ascii="Bookk Myungjo Light" w:eastAsia="Bookk Myungjo Light" w:hAnsi="Bookk Myungjo Light" w:hint="eastAsia"/>
          <w:b/>
          <w:bCs/>
          <w:sz w:val="20"/>
          <w:szCs w:val="20"/>
          <w:lang w:eastAsia="ko-KR"/>
        </w:rPr>
        <w:t xml:space="preserve">알츠하이머)와 연관성이 높다고 해석할 수 있는지 정리합니다.  </w:t>
      </w:r>
    </w:p>
    <w:bookmarkEnd w:id="7"/>
    <w:p w14:paraId="55D3CFD4" w14:textId="77D34DFF" w:rsidR="003C4835" w:rsidRPr="00F51354" w:rsidRDefault="003C4835" w:rsidP="003C4835">
      <w:pPr>
        <w:pStyle w:val="af1"/>
        <w:numPr>
          <w:ilvl w:val="1"/>
          <w:numId w:val="2"/>
        </w:numPr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lastRenderedPageBreak/>
        <w:t xml:space="preserve">OPC가 손상되거나 SPC25 단백질 기능의 교란이 있는 경우, </w:t>
      </w:r>
      <w:proofErr w:type="spellStart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희돌기아교세포의</w:t>
      </w:r>
      <w:proofErr w:type="spellEnd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 분화 및 증식이 저해되어 </w:t>
      </w:r>
      <w:proofErr w:type="spellStart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미엘린</w:t>
      </w:r>
      <w:proofErr w:type="spellEnd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 재생이 어렵거나 느려</w:t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짐</w:t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.</w:t>
      </w:r>
    </w:p>
    <w:p w14:paraId="39D8D3A8" w14:textId="4A0E3FDA" w:rsidR="003C4835" w:rsidRPr="00F51354" w:rsidRDefault="003C4835" w:rsidP="003C4835">
      <w:pPr>
        <w:pStyle w:val="af1"/>
        <w:numPr>
          <w:ilvl w:val="1"/>
          <w:numId w:val="2"/>
        </w:numPr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이로 인해 </w:t>
      </w:r>
      <w:proofErr w:type="spellStart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신경축삭의</w:t>
      </w:r>
      <w:proofErr w:type="spellEnd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 </w:t>
      </w:r>
      <w:proofErr w:type="spellStart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탈수초화</w:t>
      </w:r>
      <w:proofErr w:type="spellEnd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(demyelination, </w:t>
      </w:r>
      <w:proofErr w:type="spellStart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미엘린</w:t>
      </w:r>
      <w:proofErr w:type="spellEnd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 손실)가 촉진되고, 신경 신호전달 속도 저하, 신경계 염증 반응 증가, 신경세포 퇴화가 유발될 수 </w:t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있음.</w:t>
      </w:r>
    </w:p>
    <w:p w14:paraId="4E3CA421" w14:textId="3ADAB933" w:rsidR="003C4835" w:rsidRPr="00F51354" w:rsidRDefault="003C4835" w:rsidP="003C4835">
      <w:pPr>
        <w:pStyle w:val="af1"/>
        <w:numPr>
          <w:ilvl w:val="1"/>
          <w:numId w:val="2"/>
        </w:numPr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실제로 알츠하이머(AD)에서는 OPC 및 Oligodendrocyte의 </w:t>
      </w:r>
      <w:proofErr w:type="spellStart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미엘린</w:t>
      </w:r>
      <w:proofErr w:type="spellEnd"/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 xml:space="preserve"> 기능 저하와 이로 인한 신경망 붕괴, 인지기능 저하가 주요 병태로 밝혀져 있</w:t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음</w:t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.</w:t>
      </w:r>
    </w:p>
    <w:p w14:paraId="60597343" w14:textId="12F33D69" w:rsidR="00F9006E" w:rsidRPr="00F51354" w:rsidRDefault="003C4835" w:rsidP="003C4835">
      <w:pPr>
        <w:pStyle w:val="af1"/>
        <w:numPr>
          <w:ilvl w:val="1"/>
          <w:numId w:val="2"/>
        </w:numPr>
        <w:rPr>
          <w:rFonts w:ascii="Bookk Myungjo Light" w:eastAsia="Bookk Myungjo Light" w:hAnsi="Bookk Myungjo Light"/>
          <w:color w:val="2E2E2E" w:themeColor="accent2"/>
          <w:sz w:val="20"/>
          <w:szCs w:val="20"/>
          <w:lang w:eastAsia="ko-KR"/>
        </w:rPr>
      </w:pP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SPC25가 높은 OPC가 손상될 경우 AD에서 관찰되는 신경전달 저하, 신경망 구조 붕괴, 인지기능 감퇴와 같은 현상으로 직접 연결될 수 있</w:t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음</w:t>
      </w:r>
      <w:r w:rsidRPr="00F51354">
        <w:rPr>
          <w:rFonts w:ascii="Bookk Myungjo Light" w:eastAsia="Bookk Myungjo Light" w:hAnsi="Bookk Myungjo Light" w:hint="eastAsia"/>
          <w:color w:val="2E2E2E" w:themeColor="accent2"/>
          <w:sz w:val="20"/>
          <w:szCs w:val="20"/>
          <w:lang w:eastAsia="ko-KR"/>
        </w:rPr>
        <w:t>.</w:t>
      </w:r>
    </w:p>
    <w:p w14:paraId="2F91E9AC" w14:textId="77777777" w:rsidR="007D60D3" w:rsidRPr="00F51354" w:rsidRDefault="007D60D3" w:rsidP="007D60D3">
      <w:pPr>
        <w:pStyle w:val="1"/>
        <w:numPr>
          <w:ilvl w:val="0"/>
          <w:numId w:val="0"/>
        </w:numPr>
        <w:ind w:left="360"/>
        <w:rPr>
          <w:rFonts w:ascii="Bookk Myungjo Light" w:eastAsia="Bookk Myungjo Light" w:hAnsi="Bookk Myungjo Light"/>
          <w:b/>
          <w:bCs/>
          <w:sz w:val="22"/>
          <w:szCs w:val="22"/>
          <w:lang w:eastAsia="ko-KR"/>
        </w:rPr>
      </w:pPr>
    </w:p>
    <w:sectPr w:rsidR="007D60D3" w:rsidRPr="00F51354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ABC36" w14:textId="77777777" w:rsidR="000457C5" w:rsidRDefault="000457C5">
      <w:pPr>
        <w:spacing w:after="0" w:line="240" w:lineRule="auto"/>
      </w:pPr>
      <w:r>
        <w:separator/>
      </w:r>
    </w:p>
    <w:p w14:paraId="388323AF" w14:textId="77777777" w:rsidR="000457C5" w:rsidRDefault="000457C5"/>
  </w:endnote>
  <w:endnote w:type="continuationSeparator" w:id="0">
    <w:p w14:paraId="0DEBE45A" w14:textId="77777777" w:rsidR="000457C5" w:rsidRDefault="000457C5">
      <w:pPr>
        <w:spacing w:after="0" w:line="240" w:lineRule="auto"/>
      </w:pPr>
      <w:r>
        <w:continuationSeparator/>
      </w:r>
    </w:p>
    <w:p w14:paraId="2DA41123" w14:textId="77777777" w:rsidR="000457C5" w:rsidRDefault="000457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부크크 명조 Bold">
    <w:panose1 w:val="02040604050505020304"/>
    <w:charset w:val="80"/>
    <w:family w:val="roman"/>
    <w:pitch w:val="variable"/>
    <w:sig w:usb0="90000001" w:usb1="0BD72C11" w:usb2="00000010" w:usb3="00000000" w:csb0="002A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k Myungjo Light">
    <w:altName w:val="BOOKK MYUNGJO LIGHT"/>
    <w:panose1 w:val="02040204050505020304"/>
    <w:charset w:val="80"/>
    <w:family w:val="roman"/>
    <w:pitch w:val="variable"/>
    <w:sig w:usb0="90000001" w:usb1="0BD72C11" w:usb2="00000010" w:usb3="00000000" w:csb0="002A0005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8D6DC" w14:textId="77777777" w:rsidR="00C27254" w:rsidRDefault="00000000">
    <w:pPr>
      <w:pStyle w:val="a4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C84B6D" w14:textId="77777777" w:rsidR="000457C5" w:rsidRDefault="000457C5">
      <w:pPr>
        <w:spacing w:after="0" w:line="240" w:lineRule="auto"/>
      </w:pPr>
      <w:r>
        <w:separator/>
      </w:r>
    </w:p>
    <w:p w14:paraId="720289B5" w14:textId="77777777" w:rsidR="000457C5" w:rsidRDefault="000457C5"/>
  </w:footnote>
  <w:footnote w:type="continuationSeparator" w:id="0">
    <w:p w14:paraId="06F762F6" w14:textId="77777777" w:rsidR="000457C5" w:rsidRDefault="000457C5">
      <w:pPr>
        <w:spacing w:after="0" w:line="240" w:lineRule="auto"/>
      </w:pPr>
      <w:r>
        <w:continuationSeparator/>
      </w:r>
    </w:p>
    <w:p w14:paraId="5B9C375B" w14:textId="77777777" w:rsidR="000457C5" w:rsidRDefault="000457C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7303F"/>
    <w:multiLevelType w:val="hybridMultilevel"/>
    <w:tmpl w:val="1E1EB6B0"/>
    <w:lvl w:ilvl="0" w:tplc="CCB25BE2">
      <w:start w:val="1"/>
      <w:numFmt w:val="bullet"/>
      <w:lvlText w:val="-"/>
      <w:lvlJc w:val="left"/>
      <w:pPr>
        <w:ind w:left="800" w:hanging="360"/>
      </w:pPr>
      <w:rPr>
        <w:rFonts w:ascii="부크크 명조 Bold" w:eastAsia="부크크 명조 Bold" w:hAnsi="부크크 명조 Bold" w:cstheme="minorBidi" w:hint="eastAsia"/>
        <w:color w:val="707070" w:themeColor="accent1"/>
        <w:sz w:val="22"/>
      </w:rPr>
    </w:lvl>
    <w:lvl w:ilvl="1" w:tplc="04090003">
      <w:start w:val="1"/>
      <w:numFmt w:val="bullet"/>
      <w:lvlText w:val="o"/>
      <w:lvlJc w:val="left"/>
      <w:pPr>
        <w:ind w:left="880" w:hanging="440"/>
      </w:pPr>
      <w:rPr>
        <w:rFonts w:ascii="Courier New" w:hAnsi="Courier New" w:hint="default"/>
      </w:rPr>
    </w:lvl>
    <w:lvl w:ilvl="2" w:tplc="04090003">
      <w:start w:val="1"/>
      <w:numFmt w:val="bullet"/>
      <w:lvlText w:val="o"/>
      <w:lvlJc w:val="left"/>
      <w:pPr>
        <w:ind w:left="1760" w:hanging="44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6E740C5"/>
    <w:multiLevelType w:val="hybridMultilevel"/>
    <w:tmpl w:val="2E6682A0"/>
    <w:lvl w:ilvl="0" w:tplc="0409000F">
      <w:start w:val="1"/>
      <w:numFmt w:val="decimal"/>
      <w:lvlText w:val="%1."/>
      <w:lvlJc w:val="left"/>
      <w:pPr>
        <w:ind w:left="2320" w:hanging="440"/>
      </w:pPr>
    </w:lvl>
    <w:lvl w:ilvl="1" w:tplc="04090019" w:tentative="1">
      <w:start w:val="1"/>
      <w:numFmt w:val="upperLetter"/>
      <w:lvlText w:val="%2."/>
      <w:lvlJc w:val="left"/>
      <w:pPr>
        <w:ind w:left="2760" w:hanging="440"/>
      </w:pPr>
    </w:lvl>
    <w:lvl w:ilvl="2" w:tplc="0409001B" w:tentative="1">
      <w:start w:val="1"/>
      <w:numFmt w:val="lowerRoman"/>
      <w:lvlText w:val="%3."/>
      <w:lvlJc w:val="right"/>
      <w:pPr>
        <w:ind w:left="3200" w:hanging="440"/>
      </w:pPr>
    </w:lvl>
    <w:lvl w:ilvl="3" w:tplc="0409000F" w:tentative="1">
      <w:start w:val="1"/>
      <w:numFmt w:val="decimal"/>
      <w:lvlText w:val="%4."/>
      <w:lvlJc w:val="left"/>
      <w:pPr>
        <w:ind w:left="3640" w:hanging="440"/>
      </w:pPr>
    </w:lvl>
    <w:lvl w:ilvl="4" w:tplc="04090019" w:tentative="1">
      <w:start w:val="1"/>
      <w:numFmt w:val="upperLetter"/>
      <w:lvlText w:val="%5."/>
      <w:lvlJc w:val="left"/>
      <w:pPr>
        <w:ind w:left="4080" w:hanging="440"/>
      </w:pPr>
    </w:lvl>
    <w:lvl w:ilvl="5" w:tplc="0409001B" w:tentative="1">
      <w:start w:val="1"/>
      <w:numFmt w:val="lowerRoman"/>
      <w:lvlText w:val="%6."/>
      <w:lvlJc w:val="right"/>
      <w:pPr>
        <w:ind w:left="4520" w:hanging="440"/>
      </w:pPr>
    </w:lvl>
    <w:lvl w:ilvl="6" w:tplc="0409000F" w:tentative="1">
      <w:start w:val="1"/>
      <w:numFmt w:val="decimal"/>
      <w:lvlText w:val="%7."/>
      <w:lvlJc w:val="left"/>
      <w:pPr>
        <w:ind w:left="4960" w:hanging="440"/>
      </w:pPr>
    </w:lvl>
    <w:lvl w:ilvl="7" w:tplc="04090019" w:tentative="1">
      <w:start w:val="1"/>
      <w:numFmt w:val="upperLetter"/>
      <w:lvlText w:val="%8."/>
      <w:lvlJc w:val="left"/>
      <w:pPr>
        <w:ind w:left="5400" w:hanging="440"/>
      </w:pPr>
    </w:lvl>
    <w:lvl w:ilvl="8" w:tplc="0409001B" w:tentative="1">
      <w:start w:val="1"/>
      <w:numFmt w:val="lowerRoman"/>
      <w:lvlText w:val="%9."/>
      <w:lvlJc w:val="right"/>
      <w:pPr>
        <w:ind w:left="5840" w:hanging="440"/>
      </w:pPr>
    </w:lvl>
  </w:abstractNum>
  <w:abstractNum w:abstractNumId="2" w15:restartNumberingAfterBreak="0">
    <w:nsid w:val="193E247B"/>
    <w:multiLevelType w:val="multilevel"/>
    <w:tmpl w:val="95A6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72F81"/>
    <w:multiLevelType w:val="multilevel"/>
    <w:tmpl w:val="26E0D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64F7A"/>
    <w:multiLevelType w:val="multilevel"/>
    <w:tmpl w:val="11D0D458"/>
    <w:lvl w:ilvl="0">
      <w:start w:val="1"/>
      <w:numFmt w:val="bullet"/>
      <w:lvlText w:val="o"/>
      <w:lvlJc w:val="left"/>
      <w:pPr>
        <w:ind w:left="1600" w:hanging="44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40"/>
        </w:tabs>
        <w:ind w:left="2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80"/>
        </w:tabs>
        <w:ind w:left="3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40"/>
        </w:tabs>
        <w:ind w:left="5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80"/>
        </w:tabs>
        <w:ind w:left="72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B38ED"/>
    <w:multiLevelType w:val="multilevel"/>
    <w:tmpl w:val="1206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C1C5F"/>
    <w:multiLevelType w:val="hybridMultilevel"/>
    <w:tmpl w:val="BD9C91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65147"/>
    <w:multiLevelType w:val="hybridMultilevel"/>
    <w:tmpl w:val="13B202C8"/>
    <w:lvl w:ilvl="0" w:tplc="F4029E4A">
      <w:start w:val="1"/>
      <w:numFmt w:val="bullet"/>
      <w:lvlText w:val="-"/>
      <w:lvlJc w:val="left"/>
      <w:pPr>
        <w:ind w:left="1440" w:hanging="360"/>
      </w:pPr>
      <w:rPr>
        <w:rFonts w:ascii="Bookk Myungjo Light" w:eastAsia="Bookk Myungjo Light" w:hAnsi="Bookk Myungjo Light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abstractNum w:abstractNumId="8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9" w15:restartNumberingAfterBreak="0">
    <w:nsid w:val="4F5114AD"/>
    <w:multiLevelType w:val="multilevel"/>
    <w:tmpl w:val="ECCE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05385E"/>
    <w:multiLevelType w:val="hybridMultilevel"/>
    <w:tmpl w:val="FA566578"/>
    <w:lvl w:ilvl="0" w:tplc="D6869120">
      <w:numFmt w:val="bullet"/>
      <w:lvlText w:val="•"/>
      <w:lvlJc w:val="left"/>
      <w:pPr>
        <w:ind w:left="1440" w:hanging="720"/>
      </w:pPr>
      <w:rPr>
        <w:rFonts w:ascii="Bookk Myungjo Light" w:eastAsia="Bookk Myungjo Light" w:hAnsi="Bookk Myungjo Light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1" w15:restartNumberingAfterBreak="0">
    <w:nsid w:val="5A82725A"/>
    <w:multiLevelType w:val="multilevel"/>
    <w:tmpl w:val="95A6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6C03D3"/>
    <w:multiLevelType w:val="hybridMultilevel"/>
    <w:tmpl w:val="41745E5C"/>
    <w:lvl w:ilvl="0" w:tplc="6DC22EA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3" w15:restartNumberingAfterBreak="0">
    <w:nsid w:val="6B990C00"/>
    <w:multiLevelType w:val="multilevel"/>
    <w:tmpl w:val="11D0D458"/>
    <w:lvl w:ilvl="0">
      <w:start w:val="1"/>
      <w:numFmt w:val="bullet"/>
      <w:lvlText w:val="o"/>
      <w:lvlJc w:val="left"/>
      <w:pPr>
        <w:ind w:left="1600" w:hanging="44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40"/>
        </w:tabs>
        <w:ind w:left="2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80"/>
        </w:tabs>
        <w:ind w:left="3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40"/>
        </w:tabs>
        <w:ind w:left="5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80"/>
        </w:tabs>
        <w:ind w:left="72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B912B7"/>
    <w:multiLevelType w:val="multilevel"/>
    <w:tmpl w:val="ACBE73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eastAsia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6711CD"/>
    <w:multiLevelType w:val="hybridMultilevel"/>
    <w:tmpl w:val="50CE6218"/>
    <w:lvl w:ilvl="0" w:tplc="D2AE101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93172023">
    <w:abstractNumId w:val="8"/>
  </w:num>
  <w:num w:numId="2" w16cid:durableId="456723949">
    <w:abstractNumId w:val="14"/>
  </w:num>
  <w:num w:numId="3" w16cid:durableId="467280449">
    <w:abstractNumId w:val="6"/>
  </w:num>
  <w:num w:numId="4" w16cid:durableId="2041662327">
    <w:abstractNumId w:val="2"/>
  </w:num>
  <w:num w:numId="5" w16cid:durableId="247925483">
    <w:abstractNumId w:val="9"/>
  </w:num>
  <w:num w:numId="6" w16cid:durableId="1517647052">
    <w:abstractNumId w:val="5"/>
  </w:num>
  <w:num w:numId="7" w16cid:durableId="56168409">
    <w:abstractNumId w:val="3"/>
  </w:num>
  <w:num w:numId="8" w16cid:durableId="135728443">
    <w:abstractNumId w:val="12"/>
  </w:num>
  <w:num w:numId="9" w16cid:durableId="1470244954">
    <w:abstractNumId w:val="11"/>
  </w:num>
  <w:num w:numId="10" w16cid:durableId="182942187">
    <w:abstractNumId w:val="15"/>
  </w:num>
  <w:num w:numId="11" w16cid:durableId="1801074071">
    <w:abstractNumId w:val="1"/>
  </w:num>
  <w:num w:numId="12" w16cid:durableId="1794714964">
    <w:abstractNumId w:val="4"/>
  </w:num>
  <w:num w:numId="13" w16cid:durableId="529686540">
    <w:abstractNumId w:val="10"/>
  </w:num>
  <w:num w:numId="14" w16cid:durableId="91979463">
    <w:abstractNumId w:val="13"/>
  </w:num>
  <w:num w:numId="15" w16cid:durableId="1230769378">
    <w:abstractNumId w:val="7"/>
  </w:num>
  <w:num w:numId="16" w16cid:durableId="282032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57"/>
    <w:rsid w:val="000457C5"/>
    <w:rsid w:val="000835A7"/>
    <w:rsid w:val="000907B8"/>
    <w:rsid w:val="00104D6A"/>
    <w:rsid w:val="00114E5E"/>
    <w:rsid w:val="003C4835"/>
    <w:rsid w:val="004C2767"/>
    <w:rsid w:val="004E34B2"/>
    <w:rsid w:val="005F1F74"/>
    <w:rsid w:val="00665554"/>
    <w:rsid w:val="007D60D3"/>
    <w:rsid w:val="007E62D4"/>
    <w:rsid w:val="008D78BD"/>
    <w:rsid w:val="009D0185"/>
    <w:rsid w:val="00A16126"/>
    <w:rsid w:val="00A77587"/>
    <w:rsid w:val="00AA4929"/>
    <w:rsid w:val="00B349D0"/>
    <w:rsid w:val="00B720DE"/>
    <w:rsid w:val="00C27254"/>
    <w:rsid w:val="00C36563"/>
    <w:rsid w:val="00DE2502"/>
    <w:rsid w:val="00DF1157"/>
    <w:rsid w:val="00E265EA"/>
    <w:rsid w:val="00E71F2E"/>
    <w:rsid w:val="00EC1A1C"/>
    <w:rsid w:val="00F51354"/>
    <w:rsid w:val="00F9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A8E2"/>
  <w15:chartTrackingRefBased/>
  <w15:docId w15:val="{B931809D-7003-D048-B2B4-410B8123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Char"/>
    <w:uiPriority w:val="99"/>
    <w:unhideWhenUsed/>
    <w:qFormat/>
    <w:pPr>
      <w:spacing w:after="0" w:line="240" w:lineRule="auto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qFormat/>
    <w:pPr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6">
    <w:name w:val="Title"/>
    <w:basedOn w:val="a"/>
    <w:link w:val="Char1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Char1">
    <w:name w:val="제목 Char"/>
    <w:basedOn w:val="a0"/>
    <w:link w:val="a6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7">
    <w:name w:val="Subtitle"/>
    <w:basedOn w:val="a"/>
    <w:next w:val="a"/>
    <w:link w:val="Char2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8">
    <w:name w:val="Date"/>
    <w:basedOn w:val="a"/>
    <w:next w:val="a6"/>
    <w:link w:val="Char3"/>
    <w:uiPriority w:val="2"/>
    <w:qFormat/>
    <w:pPr>
      <w:spacing w:after="360"/>
      <w:ind w:left="0"/>
    </w:pPr>
    <w:rPr>
      <w:sz w:val="28"/>
    </w:rPr>
  </w:style>
  <w:style w:type="character" w:customStyle="1" w:styleId="Char3">
    <w:name w:val="날짜 Char"/>
    <w:basedOn w:val="a0"/>
    <w:link w:val="a8"/>
    <w:uiPriority w:val="2"/>
    <w:rPr>
      <w:sz w:val="28"/>
    </w:rPr>
  </w:style>
  <w:style w:type="character" w:styleId="a9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a">
    <w:name w:val="Intense Quote"/>
    <w:basedOn w:val="a"/>
    <w:next w:val="a"/>
    <w:link w:val="Char4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har4">
    <w:name w:val="강한 인용 Char"/>
    <w:basedOn w:val="a0"/>
    <w:link w:val="aa"/>
    <w:uiPriority w:val="30"/>
    <w:semiHidden/>
    <w:rPr>
      <w:b/>
      <w:i/>
      <w:iCs/>
      <w:color w:val="2E2E2E" w:themeColor="accent2"/>
    </w:rPr>
  </w:style>
  <w:style w:type="character" w:styleId="ab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c">
    <w:name w:val="Quote"/>
    <w:basedOn w:val="a"/>
    <w:next w:val="a"/>
    <w:link w:val="Char5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har5">
    <w:name w:val="인용 Char"/>
    <w:basedOn w:val="a0"/>
    <w:link w:val="ac"/>
    <w:uiPriority w:val="29"/>
    <w:semiHidden/>
    <w:rPr>
      <w:i/>
      <w:iCs/>
    </w:rPr>
  </w:style>
  <w:style w:type="character" w:styleId="ad">
    <w:name w:val="Strong"/>
    <w:basedOn w:val="a0"/>
    <w:uiPriority w:val="22"/>
    <w:semiHidden/>
    <w:unhideWhenUsed/>
    <w:qFormat/>
    <w:rPr>
      <w:b/>
      <w:bCs/>
    </w:rPr>
  </w:style>
  <w:style w:type="character" w:styleId="ae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Char2">
    <w:name w:val="부제 Char"/>
    <w:basedOn w:val="a0"/>
    <w:link w:val="a7"/>
    <w:uiPriority w:val="11"/>
    <w:semiHidden/>
    <w:rPr>
      <w:rFonts w:eastAsiaTheme="minorEastAsia"/>
      <w:i/>
      <w:spacing w:val="15"/>
      <w:sz w:val="32"/>
    </w:rPr>
  </w:style>
  <w:style w:type="character" w:styleId="af0">
    <w:name w:val="Placeholder Text"/>
    <w:basedOn w:val="a0"/>
    <w:uiPriority w:val="99"/>
    <w:semiHidden/>
    <w:rPr>
      <w:color w:val="808080"/>
    </w:rPr>
  </w:style>
  <w:style w:type="paragraph" w:styleId="af1">
    <w:name w:val="List Paragraph"/>
    <w:basedOn w:val="a"/>
    <w:uiPriority w:val="34"/>
    <w:unhideWhenUsed/>
    <w:qFormat/>
    <w:rsid w:val="007D60D3"/>
    <w:pPr>
      <w:ind w:left="720"/>
      <w:contextualSpacing/>
    </w:pPr>
  </w:style>
  <w:style w:type="paragraph" w:styleId="af2">
    <w:name w:val="Normal (Web)"/>
    <w:basedOn w:val="a"/>
    <w:uiPriority w:val="99"/>
    <w:semiHidden/>
    <w:unhideWhenUsed/>
    <w:rsid w:val="00E265EA"/>
    <w:pPr>
      <w:spacing w:before="100" w:beforeAutospacing="1" w:after="100" w:afterAutospacing="1" w:line="240" w:lineRule="auto"/>
      <w:ind w:left="0"/>
    </w:pPr>
    <w:rPr>
      <w:rFonts w:ascii="굴림" w:eastAsia="굴림" w:hAnsi="굴림" w:cs="굴림"/>
      <w:color w:val="auto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05131/Library/Containers/com.microsoft.Word/Data/Library/Application%20Support/Microsoft/Office/16.0/DTS/en-US%7bFFB05A6F-DF51-C94A-A8A0-7CC52EDF6286%7d/%7b871EB817-0FDE-094E-B9C6-602B82F9DAEB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{871EB817-0FDE-094E-B9C6-602B82F9DAEB}tf10002082.dotx</Template>
  <TotalTime>93</TotalTime>
  <Pages>7</Pages>
  <Words>1086</Words>
  <Characters>6192</Characters>
  <Application>Microsoft Office Word</Application>
  <DocSecurity>0</DocSecurity>
  <Lines>51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 Elizabeth</dc:creator>
  <cp:keywords/>
  <dc:description/>
  <cp:lastModifiedBy>김현지</cp:lastModifiedBy>
  <cp:revision>5</cp:revision>
  <dcterms:created xsi:type="dcterms:W3CDTF">2025-08-01T06:12:00Z</dcterms:created>
  <dcterms:modified xsi:type="dcterms:W3CDTF">2025-08-01T08:22:00Z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